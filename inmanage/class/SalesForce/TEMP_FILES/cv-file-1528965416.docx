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20E" w:rsidRDefault="00263E6A">
      <w:pPr>
        <w:pStyle w:val="Name"/>
      </w:pPr>
      <w:r>
        <w:t>LoRAINE RUTH H. BUCA</w:t>
      </w:r>
    </w:p>
    <w:p w:rsidR="0059120E" w:rsidRDefault="0098526B">
      <w:pPr>
        <w:pStyle w:val="ContactInfo"/>
      </w:pPr>
      <w:r>
        <w:t>12 CHEMIN DE L USINE ELECTRIQUE</w:t>
      </w:r>
    </w:p>
    <w:p w:rsidR="0098526B" w:rsidRDefault="0098526B">
      <w:pPr>
        <w:pStyle w:val="ContactInfo"/>
      </w:pPr>
      <w:r>
        <w:t xml:space="preserve">2E VILLA ROYAL, 06240 BEAUSOLEIL </w:t>
      </w:r>
    </w:p>
    <w:p w:rsidR="0099660F" w:rsidRDefault="00E706C9">
      <w:pPr>
        <w:pStyle w:val="ContactInfo"/>
      </w:pPr>
      <w:hyperlink r:id="rId7" w:history="1">
        <w:r w:rsidR="0099660F" w:rsidRPr="00973332">
          <w:rPr>
            <w:rStyle w:val="Hyperlink"/>
          </w:rPr>
          <w:t>paibuca15@gmail.com</w:t>
        </w:r>
      </w:hyperlink>
    </w:p>
    <w:p w:rsidR="0099660F" w:rsidRDefault="0053435F">
      <w:pPr>
        <w:pStyle w:val="ContactInfo"/>
      </w:pPr>
      <w:r>
        <w:t>+33602078870</w:t>
      </w:r>
    </w:p>
    <w:p w:rsidR="006A5C99" w:rsidRPr="006A5C99" w:rsidRDefault="006A5C99" w:rsidP="006A5C99">
      <w:pPr>
        <w:pStyle w:val="Heading1"/>
      </w:pPr>
      <w:r>
        <w:t>OBJECTIVE:</w:t>
      </w:r>
    </w:p>
    <w:p w:rsidR="0050140B" w:rsidRDefault="0050140B">
      <w:pPr>
        <w:spacing w:after="180"/>
      </w:pPr>
      <w:r>
        <w:t xml:space="preserve">                To </w:t>
      </w:r>
      <w:r w:rsidR="00133A14">
        <w:t xml:space="preserve">develop more of my knowledge, abilities and skills that would </w:t>
      </w:r>
      <w:r w:rsidR="00FC5F76">
        <w:t>contribute competency.</w:t>
      </w:r>
    </w:p>
    <w:p w:rsidR="00D7581F" w:rsidRPr="00D7581F" w:rsidRDefault="00E706C9" w:rsidP="00D7581F">
      <w:pPr>
        <w:pStyle w:val="Heading1"/>
      </w:pPr>
      <w:sdt>
        <w:sdtPr>
          <w:id w:val="-1150367223"/>
          <w:placeholder>
            <w:docPart w:val="89824AE357977A4D874DE8BD32E9BFB1"/>
          </w:placeholder>
          <w:temporary/>
          <w:showingPlcHdr/>
          <w15:appearance w15:val="hidden"/>
        </w:sdtPr>
        <w:sdtEndPr/>
        <w:sdtContent>
          <w:r w:rsidR="008E2E2A">
            <w:t>Education</w:t>
          </w:r>
        </w:sdtContent>
      </w:sdt>
    </w:p>
    <w:p w:rsidR="0059120E" w:rsidRDefault="009E777D">
      <w:pPr>
        <w:pStyle w:val="Heading2"/>
      </w:pPr>
      <w:r>
        <w:t>COLLEGE:</w:t>
      </w:r>
      <w:r w:rsidR="00FC5F76">
        <w:t xml:space="preserve">VOCATIONAL Computer Programing </w:t>
      </w:r>
    </w:p>
    <w:p w:rsidR="00534F24" w:rsidRDefault="00FC5F76">
      <w:r>
        <w:t>Holly Trinity College</w:t>
      </w:r>
    </w:p>
    <w:p w:rsidR="00534F24" w:rsidRDefault="00FC5F76">
      <w:r>
        <w:t>General Santos City</w:t>
      </w:r>
      <w:r w:rsidR="006E611E">
        <w:t>, 9500</w:t>
      </w:r>
      <w:r>
        <w:t xml:space="preserve"> </w:t>
      </w:r>
      <w:r w:rsidR="00534F24">
        <w:t xml:space="preserve"> Philippines </w:t>
      </w:r>
    </w:p>
    <w:p w:rsidR="00031E8B" w:rsidRDefault="006E611E">
      <w:r>
        <w:t xml:space="preserve">SY: </w:t>
      </w:r>
      <w:r w:rsidR="00DF68D8">
        <w:t xml:space="preserve">2004 </w:t>
      </w:r>
      <w:r w:rsidR="00DE46B8">
        <w:t>–</w:t>
      </w:r>
      <w:r w:rsidR="00DF68D8">
        <w:t xml:space="preserve"> 2006</w:t>
      </w:r>
    </w:p>
    <w:p w:rsidR="00DE46B8" w:rsidRDefault="00DE46B8">
      <w:pPr>
        <w:rPr>
          <w:b/>
        </w:rPr>
      </w:pPr>
      <w:r>
        <w:rPr>
          <w:b/>
        </w:rPr>
        <w:t>6 – MONTHS LIVE-IN CAREGIVER COURSE</w:t>
      </w:r>
    </w:p>
    <w:p w:rsidR="00DE46B8" w:rsidRDefault="002B5BCC">
      <w:r>
        <w:t xml:space="preserve">Beaver Caregiver Training Center </w:t>
      </w:r>
    </w:p>
    <w:p w:rsidR="002B5BCC" w:rsidRDefault="002B5BCC">
      <w:r>
        <w:t xml:space="preserve">General Santos City, 9500 Philippines </w:t>
      </w:r>
    </w:p>
    <w:p w:rsidR="002B5BCC" w:rsidRPr="00DE46B8" w:rsidRDefault="002B5BCC">
      <w:r>
        <w:t>November 8, 2006 – June 30, 2007</w:t>
      </w:r>
    </w:p>
    <w:p w:rsidR="00031E8B" w:rsidRDefault="00031E8B">
      <w:pPr>
        <w:rPr>
          <w:b/>
        </w:rPr>
      </w:pPr>
      <w:r>
        <w:rPr>
          <w:b/>
        </w:rPr>
        <w:t>SECOND</w:t>
      </w:r>
      <w:r w:rsidR="00DF68D8">
        <w:rPr>
          <w:b/>
        </w:rPr>
        <w:t>ARY: TUPI NATIONAL HIGH SCHOOL</w:t>
      </w:r>
    </w:p>
    <w:p w:rsidR="00031E8B" w:rsidRDefault="00DF68D8">
      <w:r>
        <w:t>Tupi South Cotabato</w:t>
      </w:r>
      <w:r w:rsidR="00B55286">
        <w:t xml:space="preserve"> Philippines</w:t>
      </w:r>
    </w:p>
    <w:p w:rsidR="00B55286" w:rsidRDefault="00B23A21">
      <w:r>
        <w:t>SY: 2000 - 2004</w:t>
      </w:r>
    </w:p>
    <w:p w:rsidR="004816E3" w:rsidRDefault="004816E3">
      <w:pPr>
        <w:rPr>
          <w:b/>
        </w:rPr>
      </w:pPr>
      <w:r>
        <w:rPr>
          <w:b/>
        </w:rPr>
        <w:t>ELEM</w:t>
      </w:r>
      <w:r w:rsidR="00B23A21">
        <w:rPr>
          <w:b/>
        </w:rPr>
        <w:t>ENTARY: TUPI CENTRAL SCHOOL</w:t>
      </w:r>
    </w:p>
    <w:p w:rsidR="004816E3" w:rsidRDefault="00B23A21">
      <w:r>
        <w:t xml:space="preserve">Tupi South Cotabato </w:t>
      </w:r>
      <w:r w:rsidR="004816E3">
        <w:t xml:space="preserve"> Philippines</w:t>
      </w:r>
    </w:p>
    <w:p w:rsidR="00E75FBD" w:rsidRPr="004816E3" w:rsidRDefault="00F25E89">
      <w:r>
        <w:t>SY: 1994 - 2000</w:t>
      </w:r>
    </w:p>
    <w:p w:rsidR="006B2DDC" w:rsidRPr="006B2DDC" w:rsidRDefault="006B2DDC">
      <w:pPr>
        <w:rPr>
          <w:b/>
        </w:rPr>
      </w:pPr>
    </w:p>
    <w:p w:rsidR="00F25E89" w:rsidRDefault="00E706C9" w:rsidP="0033168E">
      <w:pPr>
        <w:pStyle w:val="Heading1"/>
      </w:pPr>
      <w:sdt>
        <w:sdtPr>
          <w:id w:val="617349259"/>
          <w:placeholder>
            <w:docPart w:val="11D5787B3424004C80E524B3EFEF3E17"/>
          </w:placeholder>
          <w:temporary/>
          <w:showingPlcHdr/>
          <w15:appearance w15:val="hidden"/>
        </w:sdtPr>
        <w:sdtEndPr/>
        <w:sdtContent>
          <w:r w:rsidR="008E2E2A">
            <w:t>Experience</w:t>
          </w:r>
        </w:sdtContent>
      </w:sdt>
    </w:p>
    <w:p w:rsidR="003558D7" w:rsidRDefault="00D44959">
      <w:pPr>
        <w:rPr>
          <w:b/>
        </w:rPr>
      </w:pPr>
      <w:r>
        <w:rPr>
          <w:b/>
        </w:rPr>
        <w:t>DOMESTIC HELPER, HONGKONG</w:t>
      </w:r>
    </w:p>
    <w:p w:rsidR="00D44959" w:rsidRDefault="00904336">
      <w:pPr>
        <w:rPr>
          <w:i/>
        </w:rPr>
      </w:pPr>
      <w:r>
        <w:rPr>
          <w:i/>
        </w:rPr>
        <w:t>September 2010 – June 2011</w:t>
      </w:r>
    </w:p>
    <w:p w:rsidR="00034DBB" w:rsidRDefault="00034DBB">
      <w:pPr>
        <w:rPr>
          <w:i/>
        </w:rPr>
      </w:pPr>
      <w:r>
        <w:rPr>
          <w:i/>
        </w:rPr>
        <w:t>Nang Ho Yip</w:t>
      </w:r>
      <w:bookmarkStart w:id="0" w:name="_GoBack"/>
      <w:bookmarkEnd w:id="0"/>
    </w:p>
    <w:p w:rsidR="00D44959" w:rsidRDefault="00A12988">
      <w:pPr>
        <w:rPr>
          <w:b/>
        </w:rPr>
      </w:pPr>
      <w:r>
        <w:rPr>
          <w:b/>
        </w:rPr>
        <w:t>AU PAIR</w:t>
      </w:r>
      <w:r w:rsidR="000772C2">
        <w:rPr>
          <w:b/>
        </w:rPr>
        <w:t>,</w:t>
      </w:r>
      <w:r w:rsidR="00577697">
        <w:rPr>
          <w:b/>
        </w:rPr>
        <w:t xml:space="preserve"> </w:t>
      </w:r>
      <w:r>
        <w:rPr>
          <w:b/>
        </w:rPr>
        <w:t>DENMARK</w:t>
      </w:r>
    </w:p>
    <w:p w:rsidR="00FA7560" w:rsidRPr="00FA7560" w:rsidRDefault="001E4E89">
      <w:r>
        <w:t>October 2012 – September 2014</w:t>
      </w:r>
    </w:p>
    <w:p w:rsidR="004768FB" w:rsidRDefault="001E4E89">
      <w:r>
        <w:t>Johan Fugman</w:t>
      </w:r>
    </w:p>
    <w:p w:rsidR="00F84482" w:rsidRPr="00F84482" w:rsidRDefault="001E4E89">
      <w:r>
        <w:t>Henriette Glæsel</w:t>
      </w:r>
    </w:p>
    <w:p w:rsidR="001D6D11" w:rsidRDefault="00F84482">
      <w:pPr>
        <w:rPr>
          <w:b/>
        </w:rPr>
      </w:pPr>
      <w:r>
        <w:rPr>
          <w:b/>
        </w:rPr>
        <w:lastRenderedPageBreak/>
        <w:t xml:space="preserve">CAREGIVER / NANNY, MONACO Monte-carlo </w:t>
      </w:r>
    </w:p>
    <w:p w:rsidR="00F84482" w:rsidRDefault="00F84482">
      <w:r>
        <w:t xml:space="preserve">January 2015 up to Present </w:t>
      </w:r>
    </w:p>
    <w:p w:rsidR="00D73B56" w:rsidRDefault="00275B15" w:rsidP="00275B15">
      <w:r>
        <w:t>Sybil Gould</w:t>
      </w:r>
    </w:p>
    <w:p w:rsidR="002D6667" w:rsidRDefault="002D6667" w:rsidP="00D73B56"/>
    <w:p w:rsidR="001D6D11" w:rsidRDefault="001D6D11" w:rsidP="00D73B56">
      <w:pPr>
        <w:rPr>
          <w:b/>
        </w:rPr>
      </w:pPr>
      <w:r>
        <w:rPr>
          <w:b/>
        </w:rPr>
        <w:t>INTEREST AND ACTIVITIES</w:t>
      </w:r>
    </w:p>
    <w:p w:rsidR="001D6D11" w:rsidRPr="001D6D11" w:rsidRDefault="002A5A53" w:rsidP="00D73B56">
      <w:r>
        <w:t xml:space="preserve">Cooking, Playing with Kids, </w:t>
      </w:r>
      <w:r w:rsidR="002D6667">
        <w:t xml:space="preserve">taking care of elderly, </w:t>
      </w:r>
      <w:r>
        <w:t>Watching movies and Listening Music</w:t>
      </w:r>
    </w:p>
    <w:p w:rsidR="0059120E" w:rsidRDefault="0059120E">
      <w:pPr>
        <w:pStyle w:val="Heading2"/>
      </w:pPr>
    </w:p>
    <w:p w:rsidR="0059120E" w:rsidRDefault="0059120E"/>
    <w:sectPr w:rsidR="0059120E" w:rsidSect="008E2E2A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9F0" w:rsidRDefault="004419F0">
      <w:pPr>
        <w:spacing w:after="0" w:line="240" w:lineRule="auto"/>
      </w:pPr>
      <w:r>
        <w:separator/>
      </w:r>
    </w:p>
  </w:endnote>
  <w:endnote w:type="continuationSeparator" w:id="0">
    <w:p w:rsidR="004419F0" w:rsidRDefault="0044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20E" w:rsidRDefault="008E2E2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9F0" w:rsidRDefault="004419F0">
      <w:pPr>
        <w:spacing w:after="0" w:line="240" w:lineRule="auto"/>
      </w:pPr>
      <w:r>
        <w:separator/>
      </w:r>
    </w:p>
  </w:footnote>
  <w:footnote w:type="continuationSeparator" w:id="0">
    <w:p w:rsidR="004419F0" w:rsidRDefault="00441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20E" w:rsidRDefault="008E2E2A">
    <w:pPr>
      <w:pStyle w:val="Header"/>
    </w:pPr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862E528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20E" w:rsidRDefault="008E2E2A">
    <w:pPr>
      <w:pStyle w:val="Header"/>
    </w:pPr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DD92663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42"/>
    <w:rsid w:val="00031E8B"/>
    <w:rsid w:val="00034DBB"/>
    <w:rsid w:val="000772C2"/>
    <w:rsid w:val="00133A14"/>
    <w:rsid w:val="001462F6"/>
    <w:rsid w:val="001D6D11"/>
    <w:rsid w:val="001E4E89"/>
    <w:rsid w:val="00263E6A"/>
    <w:rsid w:val="00275B15"/>
    <w:rsid w:val="002A5A53"/>
    <w:rsid w:val="002B5BCC"/>
    <w:rsid w:val="002D6667"/>
    <w:rsid w:val="0033168E"/>
    <w:rsid w:val="003534A7"/>
    <w:rsid w:val="00354E01"/>
    <w:rsid w:val="003558D7"/>
    <w:rsid w:val="0037575C"/>
    <w:rsid w:val="004419F0"/>
    <w:rsid w:val="004768FB"/>
    <w:rsid w:val="004816E3"/>
    <w:rsid w:val="0050140B"/>
    <w:rsid w:val="0053435F"/>
    <w:rsid w:val="00534F24"/>
    <w:rsid w:val="005506BF"/>
    <w:rsid w:val="00577697"/>
    <w:rsid w:val="0059120E"/>
    <w:rsid w:val="00606D29"/>
    <w:rsid w:val="006A5C99"/>
    <w:rsid w:val="006B2DDC"/>
    <w:rsid w:val="006E611E"/>
    <w:rsid w:val="00792442"/>
    <w:rsid w:val="007B136E"/>
    <w:rsid w:val="008E2E2A"/>
    <w:rsid w:val="008E5097"/>
    <w:rsid w:val="00904336"/>
    <w:rsid w:val="0098526B"/>
    <w:rsid w:val="0099660F"/>
    <w:rsid w:val="009E777D"/>
    <w:rsid w:val="00A12988"/>
    <w:rsid w:val="00A811A3"/>
    <w:rsid w:val="00AB3D6D"/>
    <w:rsid w:val="00AD05BD"/>
    <w:rsid w:val="00AD1049"/>
    <w:rsid w:val="00B23A21"/>
    <w:rsid w:val="00B338EB"/>
    <w:rsid w:val="00B55286"/>
    <w:rsid w:val="00D04370"/>
    <w:rsid w:val="00D44959"/>
    <w:rsid w:val="00D73B56"/>
    <w:rsid w:val="00D7581F"/>
    <w:rsid w:val="00DD195A"/>
    <w:rsid w:val="00DE2F0D"/>
    <w:rsid w:val="00DE46B8"/>
    <w:rsid w:val="00DF68D8"/>
    <w:rsid w:val="00E26B64"/>
    <w:rsid w:val="00E55F8C"/>
    <w:rsid w:val="00E75FBD"/>
    <w:rsid w:val="00F077A8"/>
    <w:rsid w:val="00F25E89"/>
    <w:rsid w:val="00F5187D"/>
    <w:rsid w:val="00F84482"/>
    <w:rsid w:val="00FA7560"/>
    <w:rsid w:val="00FC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38738BBE"/>
  <w15:chartTrackingRefBased/>
  <w15:docId w15:val="{2DD54B3B-677D-5C4D-8F43-C3569053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2F0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99660F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aibuca15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E54119C-211C-F449-A9BC-B2E7554942CE%7dtf163921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824AE357977A4D874DE8BD32E9B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DDF1C-6746-E047-B1F0-1BC92CE48955}"/>
      </w:docPartPr>
      <w:docPartBody>
        <w:p w:rsidR="000223AD" w:rsidRDefault="005F0DFD">
          <w:pPr>
            <w:pStyle w:val="89824AE357977A4D874DE8BD32E9BFB1"/>
          </w:pPr>
          <w:r>
            <w:t>Education</w:t>
          </w:r>
        </w:p>
      </w:docPartBody>
    </w:docPart>
    <w:docPart>
      <w:docPartPr>
        <w:name w:val="11D5787B3424004C80E524B3EFEF3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BC51-3A9F-1A47-B8EA-D243B73CD5C3}"/>
      </w:docPartPr>
      <w:docPartBody>
        <w:p w:rsidR="000223AD" w:rsidRDefault="005F0DFD">
          <w:pPr>
            <w:pStyle w:val="11D5787B3424004C80E524B3EFEF3E17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AD"/>
    <w:rsid w:val="000223AD"/>
    <w:rsid w:val="005F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EA5C684F60CA44BB1D354C93E5F1D9">
    <w:name w:val="17EA5C684F60CA44BB1D354C93E5F1D9"/>
  </w:style>
  <w:style w:type="paragraph" w:customStyle="1" w:styleId="80BF5710BD2FE5439394A795B7DA14D6">
    <w:name w:val="80BF5710BD2FE5439394A795B7DA14D6"/>
  </w:style>
  <w:style w:type="paragraph" w:customStyle="1" w:styleId="BC28B421A6A69040BFF16BB2159A37E3">
    <w:name w:val="BC28B421A6A69040BFF16BB2159A37E3"/>
  </w:style>
  <w:style w:type="paragraph" w:customStyle="1" w:styleId="A81BBB59FE94BB4FAF205CD11FFBD773">
    <w:name w:val="A81BBB59FE94BB4FAF205CD11FFBD773"/>
  </w:style>
  <w:style w:type="paragraph" w:customStyle="1" w:styleId="89824AE357977A4D874DE8BD32E9BFB1">
    <w:name w:val="89824AE357977A4D874DE8BD32E9BFB1"/>
  </w:style>
  <w:style w:type="paragraph" w:customStyle="1" w:styleId="F612E0ACE5415A48A0BF8F915D0DED9B">
    <w:name w:val="F612E0ACE5415A48A0BF8F915D0DED9B"/>
  </w:style>
  <w:style w:type="paragraph" w:customStyle="1" w:styleId="AE067DCF8BFC7845A9A1E84D8FA1CA7E">
    <w:name w:val="AE067DCF8BFC7845A9A1E84D8FA1CA7E"/>
  </w:style>
  <w:style w:type="paragraph" w:customStyle="1" w:styleId="11D5787B3424004C80E524B3EFEF3E17">
    <w:name w:val="11D5787B3424004C80E524B3EFEF3E17"/>
  </w:style>
  <w:style w:type="paragraph" w:customStyle="1" w:styleId="A94ED74FD27F7047AE0ACD3AD6D7DB33">
    <w:name w:val="A94ED74FD27F7047AE0ACD3AD6D7DB33"/>
  </w:style>
  <w:style w:type="paragraph" w:customStyle="1" w:styleId="39C96BCC4192A14CA7BD9983409E2634">
    <w:name w:val="39C96BCC4192A14CA7BD9983409E2634"/>
  </w:style>
  <w:style w:type="paragraph" w:customStyle="1" w:styleId="76765EB6B60E344FA611258DB2DCEFD4">
    <w:name w:val="76765EB6B60E344FA611258DB2DCEFD4"/>
  </w:style>
  <w:style w:type="paragraph" w:customStyle="1" w:styleId="2600E4D3027C2E4DB4ED465A82AAB3A4">
    <w:name w:val="2600E4D3027C2E4DB4ED465A82AAB3A4"/>
  </w:style>
  <w:style w:type="paragraph" w:customStyle="1" w:styleId="9CDC8396FB518146943A47A6D6979509">
    <w:name w:val="9CDC8396FB518146943A47A6D6979509"/>
  </w:style>
  <w:style w:type="paragraph" w:customStyle="1" w:styleId="59E338C14532124EB31F1F0260BE701A">
    <w:name w:val="59E338C14532124EB31F1F0260BE7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%7b6E54119C-211C-F449-A9BC-B2E7554942CE%7dtf16392120.dotx</Template>
  <TotalTime>1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 Buca</dc:creator>
  <cp:keywords/>
  <dc:description/>
  <cp:lastModifiedBy>Pai Buca</cp:lastModifiedBy>
  <cp:revision>2</cp:revision>
  <dcterms:created xsi:type="dcterms:W3CDTF">2018-06-14T07:42:00Z</dcterms:created>
  <dcterms:modified xsi:type="dcterms:W3CDTF">2018-06-14T07:42:00Z</dcterms:modified>
</cp:coreProperties>
</file>