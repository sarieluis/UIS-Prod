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0E" w:rsidRDefault="00792442">
      <w:pPr>
        <w:pStyle w:val="Name"/>
      </w:pPr>
      <w:r>
        <w:t xml:space="preserve">Aileen G. </w:t>
      </w:r>
      <w:proofErr w:type="spellStart"/>
      <w:r>
        <w:t>Crisostomo</w:t>
      </w:r>
      <w:proofErr w:type="spellEnd"/>
    </w:p>
    <w:p w:rsidR="0059120E" w:rsidRDefault="0098526B">
      <w:pPr>
        <w:pStyle w:val="ContactInfo"/>
      </w:pPr>
      <w:r>
        <w:t xml:space="preserve">12 CHEMIN DE L USINE </w:t>
      </w:r>
      <w:proofErr w:type="spellStart"/>
      <w:r>
        <w:t>ELECTRIQUE</w:t>
      </w:r>
      <w:proofErr w:type="spellEnd"/>
    </w:p>
    <w:p w:rsidR="0098526B" w:rsidRDefault="0098526B">
      <w:pPr>
        <w:pStyle w:val="ContactInfo"/>
      </w:pPr>
      <w:r>
        <w:t xml:space="preserve">2E VILLA ROYAL, 06240 BEAUSOLEIL </w:t>
      </w:r>
    </w:p>
    <w:p w:rsidR="0099660F" w:rsidRDefault="004419F0">
      <w:pPr>
        <w:pStyle w:val="ContactInfo"/>
      </w:pPr>
      <w:hyperlink r:id="rId7" w:history="1">
        <w:r w:rsidR="0099660F" w:rsidRPr="00973332">
          <w:rPr>
            <w:rStyle w:val="Hyperlink"/>
          </w:rPr>
          <w:t>paibuca15@gmail.com</w:t>
        </w:r>
      </w:hyperlink>
    </w:p>
    <w:p w:rsidR="0099660F" w:rsidRDefault="00AD1049">
      <w:pPr>
        <w:pStyle w:val="ContactInfo"/>
      </w:pPr>
      <w:r>
        <w:t>+33750657190</w:t>
      </w:r>
    </w:p>
    <w:p w:rsidR="006A5C99" w:rsidRPr="006A5C99" w:rsidRDefault="006A5C99" w:rsidP="006A5C99">
      <w:pPr>
        <w:pStyle w:val="Heading1"/>
      </w:pPr>
      <w:r>
        <w:t>OBJECTIVE:</w:t>
      </w:r>
    </w:p>
    <w:p w:rsidR="0050140B" w:rsidRDefault="0050140B">
      <w:pPr>
        <w:spacing w:after="180"/>
      </w:pPr>
      <w:r>
        <w:t xml:space="preserve">                To proudly develop my career in this prestigious </w:t>
      </w:r>
      <w:r w:rsidR="001462F6">
        <w:t xml:space="preserve"> </w:t>
      </w:r>
      <w:r>
        <w:t xml:space="preserve">Company with my skills and abilities to perform </w:t>
      </w:r>
      <w:r w:rsidR="008E5097">
        <w:t>my duties with sincerity and perseverance.</w:t>
      </w:r>
    </w:p>
    <w:p w:rsidR="0050140B" w:rsidRDefault="0050140B">
      <w:pPr>
        <w:spacing w:after="180"/>
      </w:pPr>
    </w:p>
    <w:p w:rsidR="00D7581F" w:rsidRPr="00D7581F" w:rsidRDefault="004419F0" w:rsidP="00D7581F">
      <w:pPr>
        <w:pStyle w:val="Heading1"/>
      </w:pPr>
      <w:sdt>
        <w:sdtPr>
          <w:id w:val="-1150367223"/>
          <w:placeholder>
            <w:docPart w:val="89824AE357977A4D874DE8BD32E9BFB1"/>
          </w:placeholder>
          <w:temporary/>
          <w:showingPlcHdr/>
          <w15:appearance w15:val="hidden"/>
        </w:sdtPr>
        <w:sdtEndPr/>
        <w:sdtContent>
          <w:r w:rsidR="008E2E2A">
            <w:t>Education</w:t>
          </w:r>
        </w:sdtContent>
      </w:sdt>
    </w:p>
    <w:p w:rsidR="0059120E" w:rsidRDefault="009E777D">
      <w:pPr>
        <w:pStyle w:val="Heading2"/>
      </w:pPr>
      <w:r>
        <w:t>COLLEGE:</w:t>
      </w:r>
      <w:r w:rsidR="00E55F8C">
        <w:t>Bachelor of Arts Major in Computer Science</w:t>
      </w:r>
    </w:p>
    <w:p w:rsidR="00534F24" w:rsidRDefault="00534F24">
      <w:r>
        <w:t>Garcia College of Technology</w:t>
      </w:r>
    </w:p>
    <w:p w:rsidR="00534F24" w:rsidRDefault="00534F24">
      <w:proofErr w:type="spellStart"/>
      <w:r>
        <w:t>Kalibo</w:t>
      </w:r>
      <w:proofErr w:type="spellEnd"/>
      <w:r>
        <w:t xml:space="preserve"> </w:t>
      </w:r>
      <w:proofErr w:type="spellStart"/>
      <w:r>
        <w:t>Aklan</w:t>
      </w:r>
      <w:proofErr w:type="spellEnd"/>
      <w:r>
        <w:t xml:space="preserve">, 5600 Philippines </w:t>
      </w:r>
    </w:p>
    <w:p w:rsidR="00031E8B" w:rsidRDefault="00B55286">
      <w:r>
        <w:t>SY: 1999-</w:t>
      </w:r>
      <w:r w:rsidR="006B2DDC">
        <w:t>2003</w:t>
      </w:r>
    </w:p>
    <w:p w:rsidR="00031E8B" w:rsidRDefault="00031E8B">
      <w:pPr>
        <w:rPr>
          <w:b/>
        </w:rPr>
      </w:pPr>
      <w:r>
        <w:rPr>
          <w:b/>
        </w:rPr>
        <w:t xml:space="preserve">SECONDARY: </w:t>
      </w:r>
      <w:proofErr w:type="spellStart"/>
      <w:r>
        <w:rPr>
          <w:b/>
        </w:rPr>
        <w:t>Maloco</w:t>
      </w:r>
      <w:proofErr w:type="spellEnd"/>
      <w:r>
        <w:rPr>
          <w:b/>
        </w:rPr>
        <w:t xml:space="preserve"> National High School</w:t>
      </w:r>
    </w:p>
    <w:p w:rsidR="00031E8B" w:rsidRDefault="00B55286">
      <w:proofErr w:type="spellStart"/>
      <w:r>
        <w:t>Maloco</w:t>
      </w:r>
      <w:proofErr w:type="spellEnd"/>
      <w:r>
        <w:t xml:space="preserve">, </w:t>
      </w:r>
      <w:proofErr w:type="spellStart"/>
      <w:r>
        <w:t>Ibajay</w:t>
      </w:r>
      <w:proofErr w:type="spellEnd"/>
      <w:r>
        <w:t xml:space="preserve"> </w:t>
      </w:r>
      <w:proofErr w:type="spellStart"/>
      <w:r>
        <w:t>Aklan</w:t>
      </w:r>
      <w:proofErr w:type="spellEnd"/>
      <w:r>
        <w:t xml:space="preserve"> 5613 Philippines</w:t>
      </w:r>
    </w:p>
    <w:p w:rsidR="00B55286" w:rsidRDefault="004816E3">
      <w:r>
        <w:t>SY: 1995-1999</w:t>
      </w:r>
    </w:p>
    <w:p w:rsidR="004816E3" w:rsidRDefault="004816E3">
      <w:pPr>
        <w:rPr>
          <w:b/>
        </w:rPr>
      </w:pPr>
      <w:r>
        <w:rPr>
          <w:b/>
        </w:rPr>
        <w:t xml:space="preserve">ELEMENTARY: </w:t>
      </w:r>
      <w:proofErr w:type="spellStart"/>
      <w:r>
        <w:rPr>
          <w:b/>
        </w:rPr>
        <w:t>Maloco</w:t>
      </w:r>
      <w:proofErr w:type="spellEnd"/>
      <w:r>
        <w:rPr>
          <w:b/>
        </w:rPr>
        <w:t xml:space="preserve"> Elementary School</w:t>
      </w:r>
    </w:p>
    <w:p w:rsidR="004816E3" w:rsidRDefault="004816E3">
      <w:proofErr w:type="spellStart"/>
      <w:r>
        <w:t>Maloco</w:t>
      </w:r>
      <w:proofErr w:type="spellEnd"/>
      <w:r>
        <w:t xml:space="preserve">, </w:t>
      </w:r>
      <w:proofErr w:type="spellStart"/>
      <w:r>
        <w:t>Ibajay</w:t>
      </w:r>
      <w:proofErr w:type="spellEnd"/>
      <w:r>
        <w:t xml:space="preserve"> </w:t>
      </w:r>
      <w:proofErr w:type="spellStart"/>
      <w:r>
        <w:t>Aklan</w:t>
      </w:r>
      <w:proofErr w:type="spellEnd"/>
      <w:r>
        <w:t xml:space="preserve"> 5613 Philippines</w:t>
      </w:r>
    </w:p>
    <w:p w:rsidR="00E75FBD" w:rsidRPr="004816E3" w:rsidRDefault="00E75FBD">
      <w:r>
        <w:t>SY: 1989-1995</w:t>
      </w:r>
    </w:p>
    <w:p w:rsidR="006B2DDC" w:rsidRPr="006B2DDC" w:rsidRDefault="006B2DDC">
      <w:pPr>
        <w:rPr>
          <w:b/>
        </w:rPr>
      </w:pPr>
    </w:p>
    <w:p w:rsidR="0059120E" w:rsidRDefault="004419F0">
      <w:pPr>
        <w:pStyle w:val="Heading1"/>
      </w:pPr>
      <w:sdt>
        <w:sdtPr>
          <w:id w:val="617349259"/>
          <w:placeholder>
            <w:docPart w:val="11D5787B3424004C80E524B3EFEF3E17"/>
          </w:placeholder>
          <w:temporary/>
          <w:showingPlcHdr/>
          <w15:appearance w15:val="hidden"/>
        </w:sdtPr>
        <w:sdtEndPr/>
        <w:sdtContent>
          <w:r w:rsidR="008E2E2A">
            <w:t>Experience</w:t>
          </w:r>
        </w:sdtContent>
      </w:sdt>
    </w:p>
    <w:p w:rsidR="00DD195A" w:rsidRPr="00DD195A" w:rsidRDefault="00DD195A" w:rsidP="00DD195A">
      <w:pPr>
        <w:pStyle w:val="Heading2"/>
      </w:pPr>
      <w:proofErr w:type="spellStart"/>
      <w:r>
        <w:t>JOLLIBEE-GAISANO</w:t>
      </w:r>
      <w:proofErr w:type="spellEnd"/>
      <w:r>
        <w:t xml:space="preserve"> </w:t>
      </w:r>
      <w:r w:rsidR="00D04370">
        <w:t xml:space="preserve">KALIBO </w:t>
      </w:r>
      <w:r>
        <w:t>PHILIPPINES</w:t>
      </w:r>
    </w:p>
    <w:p w:rsidR="0059120E" w:rsidRDefault="00F077A8">
      <w:pPr>
        <w:pStyle w:val="Heading3"/>
      </w:pPr>
      <w:r>
        <w:t>Store Marketing Assistant/Junior Manager</w:t>
      </w:r>
    </w:p>
    <w:p w:rsidR="0059120E" w:rsidRDefault="00B338EB">
      <w:r>
        <w:t>January 18, 2003 – July 17, 2003</w:t>
      </w:r>
    </w:p>
    <w:p w:rsidR="00B338EB" w:rsidRDefault="00B338EB">
      <w:r>
        <w:t>Store Marketing Assistant / Manager Assistant in Hiring</w:t>
      </w:r>
    </w:p>
    <w:p w:rsidR="00B338EB" w:rsidRDefault="00B338EB">
      <w:r>
        <w:t>September 17, 2003 – June 14, 2004</w:t>
      </w:r>
    </w:p>
    <w:p w:rsidR="0037575C" w:rsidRDefault="0037575C">
      <w:r>
        <w:t>Shift Manager / Training Manager</w:t>
      </w:r>
    </w:p>
    <w:p w:rsidR="0037575C" w:rsidRDefault="0037575C">
      <w:r>
        <w:t>June 16, 2004 – February 01, 2006</w:t>
      </w:r>
    </w:p>
    <w:p w:rsidR="003558D7" w:rsidRDefault="00D44959">
      <w:pPr>
        <w:rPr>
          <w:b/>
        </w:rPr>
      </w:pPr>
      <w:r>
        <w:rPr>
          <w:b/>
        </w:rPr>
        <w:t xml:space="preserve">DOMESTIC HELPER, </w:t>
      </w:r>
      <w:proofErr w:type="spellStart"/>
      <w:r>
        <w:rPr>
          <w:b/>
        </w:rPr>
        <w:t>HONGKONG</w:t>
      </w:r>
      <w:proofErr w:type="spellEnd"/>
    </w:p>
    <w:p w:rsidR="00D44959" w:rsidRDefault="00D44959">
      <w:pPr>
        <w:rPr>
          <w:i/>
        </w:rPr>
      </w:pPr>
      <w:r>
        <w:rPr>
          <w:i/>
        </w:rPr>
        <w:t>October 24, 2006 – August 17, 2010</w:t>
      </w:r>
    </w:p>
    <w:p w:rsidR="00D44959" w:rsidRDefault="00A12988">
      <w:pPr>
        <w:rPr>
          <w:b/>
        </w:rPr>
      </w:pPr>
      <w:r>
        <w:rPr>
          <w:b/>
        </w:rPr>
        <w:lastRenderedPageBreak/>
        <w:t>AU PAIR</w:t>
      </w:r>
      <w:r w:rsidR="000772C2">
        <w:rPr>
          <w:b/>
        </w:rPr>
        <w:t>,</w:t>
      </w:r>
      <w:r w:rsidR="00577697">
        <w:rPr>
          <w:b/>
        </w:rPr>
        <w:t xml:space="preserve"> </w:t>
      </w:r>
      <w:r>
        <w:rPr>
          <w:b/>
        </w:rPr>
        <w:t>DENMARK</w:t>
      </w:r>
    </w:p>
    <w:p w:rsidR="00FA7560" w:rsidRPr="00FA7560" w:rsidRDefault="00FA7560">
      <w:r>
        <w:t>August 20, 2010 – August 19, 2012</w:t>
      </w:r>
    </w:p>
    <w:p w:rsidR="004768FB" w:rsidRDefault="00606D29">
      <w:proofErr w:type="spellStart"/>
      <w:r>
        <w:t>Flemming</w:t>
      </w:r>
      <w:proofErr w:type="spellEnd"/>
      <w:r>
        <w:t xml:space="preserve"> </w:t>
      </w:r>
      <w:proofErr w:type="spellStart"/>
      <w:r>
        <w:t>Steiness</w:t>
      </w:r>
      <w:proofErr w:type="spellEnd"/>
      <w:r w:rsidR="005506BF">
        <w:t xml:space="preserve">     </w:t>
      </w:r>
      <w:r>
        <w:t xml:space="preserve">    </w:t>
      </w:r>
      <w:hyperlink r:id="rId8" w:history="1">
        <w:r w:rsidRPr="00973332">
          <w:rPr>
            <w:rStyle w:val="Hyperlink"/>
          </w:rPr>
          <w:t>flemming.steiness@dsv.com</w:t>
        </w:r>
      </w:hyperlink>
    </w:p>
    <w:p w:rsidR="00A12988" w:rsidRPr="00FA7560" w:rsidRDefault="00606D29">
      <w:r>
        <w:t xml:space="preserve">Marianne </w:t>
      </w:r>
      <w:proofErr w:type="spellStart"/>
      <w:r>
        <w:t>Steiness</w:t>
      </w:r>
      <w:proofErr w:type="spellEnd"/>
      <w:r>
        <w:t xml:space="preserve">    </w:t>
      </w:r>
      <w:r w:rsidR="005506BF">
        <w:t xml:space="preserve">     </w:t>
      </w:r>
      <w:r>
        <w:t>marianne.steiness@gmail.com</w:t>
      </w:r>
      <w:r w:rsidR="00FA7560">
        <w:rPr>
          <w:i/>
        </w:rPr>
        <w:t xml:space="preserve"> </w:t>
      </w:r>
    </w:p>
    <w:p w:rsidR="00A12988" w:rsidRDefault="000772C2">
      <w:pPr>
        <w:rPr>
          <w:b/>
        </w:rPr>
      </w:pPr>
      <w:r>
        <w:rPr>
          <w:b/>
        </w:rPr>
        <w:t>AU PAIR,</w:t>
      </w:r>
      <w:r w:rsidR="00577697">
        <w:rPr>
          <w:b/>
        </w:rPr>
        <w:t xml:space="preserve"> </w:t>
      </w:r>
      <w:r w:rsidR="00F5187D">
        <w:rPr>
          <w:b/>
        </w:rPr>
        <w:t>NORWAY</w:t>
      </w:r>
    </w:p>
    <w:p w:rsidR="00577697" w:rsidRDefault="00577697">
      <w:pPr>
        <w:rPr>
          <w:i/>
        </w:rPr>
      </w:pPr>
      <w:r>
        <w:rPr>
          <w:i/>
        </w:rPr>
        <w:t>August 20, 2012 – September 20, 2014</w:t>
      </w:r>
    </w:p>
    <w:p w:rsidR="00AB3D6D" w:rsidRDefault="00AB3D6D">
      <w:pPr>
        <w:rPr>
          <w:i/>
        </w:rPr>
      </w:pPr>
      <w:proofErr w:type="spellStart"/>
      <w:r>
        <w:rPr>
          <w:i/>
        </w:rPr>
        <w:t>Carlhakon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Svenning</w:t>
      </w:r>
      <w:proofErr w:type="spellEnd"/>
      <w:r w:rsidR="005506BF">
        <w:rPr>
          <w:i/>
        </w:rPr>
        <w:t xml:space="preserve">        </w:t>
      </w:r>
      <w:hyperlink r:id="rId9" w:history="1">
        <w:r w:rsidR="007B136E" w:rsidRPr="00973332">
          <w:rPr>
            <w:rStyle w:val="Hyperlink"/>
            <w:i/>
          </w:rPr>
          <w:t>carlhakon.svenning@shell.com</w:t>
        </w:r>
      </w:hyperlink>
      <w:r w:rsidR="007B136E">
        <w:rPr>
          <w:i/>
        </w:rPr>
        <w:t xml:space="preserve"> +4791194390</w:t>
      </w:r>
    </w:p>
    <w:p w:rsidR="007B136E" w:rsidRDefault="007B136E">
      <w:pPr>
        <w:rPr>
          <w:i/>
        </w:rPr>
      </w:pPr>
      <w:r>
        <w:rPr>
          <w:i/>
        </w:rPr>
        <w:t xml:space="preserve">Lillemor </w:t>
      </w:r>
      <w:proofErr w:type="spellStart"/>
      <w:r>
        <w:rPr>
          <w:i/>
        </w:rPr>
        <w:t>Svenning</w:t>
      </w:r>
      <w:proofErr w:type="spellEnd"/>
      <w:r>
        <w:rPr>
          <w:i/>
        </w:rPr>
        <w:t xml:space="preserve">.            </w:t>
      </w:r>
      <w:hyperlink r:id="rId10" w:history="1">
        <w:r w:rsidRPr="00973332">
          <w:rPr>
            <w:rStyle w:val="Hyperlink"/>
            <w:i/>
          </w:rPr>
          <w:t>Lillan_97@hotmail.com</w:t>
        </w:r>
      </w:hyperlink>
      <w:r>
        <w:rPr>
          <w:i/>
        </w:rPr>
        <w:t xml:space="preserve"> +4799511394</w:t>
      </w:r>
      <w:bookmarkStart w:id="0" w:name="_GoBack"/>
      <w:bookmarkEnd w:id="0"/>
    </w:p>
    <w:p w:rsidR="00577697" w:rsidRDefault="00AD05BD">
      <w:pPr>
        <w:rPr>
          <w:b/>
        </w:rPr>
      </w:pPr>
      <w:r>
        <w:rPr>
          <w:b/>
        </w:rPr>
        <w:t>NANNY, MONACO</w:t>
      </w:r>
    </w:p>
    <w:p w:rsidR="001D6D11" w:rsidRPr="00AD05BD" w:rsidRDefault="00AD05BD">
      <w:pPr>
        <w:rPr>
          <w:i/>
        </w:rPr>
      </w:pPr>
      <w:r>
        <w:rPr>
          <w:i/>
        </w:rPr>
        <w:t xml:space="preserve">September 22, 2014 </w:t>
      </w:r>
      <w:r w:rsidR="001D6D11">
        <w:rPr>
          <w:i/>
        </w:rPr>
        <w:t>–</w:t>
      </w:r>
      <w:r>
        <w:rPr>
          <w:i/>
        </w:rPr>
        <w:t xml:space="preserve"> PRESENT</w:t>
      </w:r>
    </w:p>
    <w:p w:rsidR="00B338EB" w:rsidRDefault="00B338EB"/>
    <w:p w:rsidR="0059120E" w:rsidRDefault="00D73B56">
      <w:pPr>
        <w:pStyle w:val="Heading1"/>
      </w:pPr>
      <w:proofErr w:type="spellStart"/>
      <w:r>
        <w:t>ORGANIZATION</w:t>
      </w:r>
      <w:proofErr w:type="spellEnd"/>
      <w:r>
        <w:t xml:space="preserve"> And PARTICIPATION</w:t>
      </w:r>
    </w:p>
    <w:p w:rsidR="00D73B56" w:rsidRDefault="00D73B56" w:rsidP="00D73B56">
      <w:r>
        <w:t xml:space="preserve">Society Of </w:t>
      </w:r>
      <w:proofErr w:type="spellStart"/>
      <w:r>
        <w:t>Aklan</w:t>
      </w:r>
      <w:proofErr w:type="spellEnd"/>
      <w:r>
        <w:t>, An Environmental Youth Group</w:t>
      </w:r>
    </w:p>
    <w:p w:rsidR="001D6D11" w:rsidRDefault="001D6D11" w:rsidP="00D73B56"/>
    <w:p w:rsidR="001D6D11" w:rsidRDefault="001D6D11" w:rsidP="00D73B56">
      <w:pPr>
        <w:rPr>
          <w:b/>
        </w:rPr>
      </w:pPr>
      <w:r>
        <w:rPr>
          <w:b/>
        </w:rPr>
        <w:t>INTEREST AND ACTIVITIES</w:t>
      </w:r>
    </w:p>
    <w:p w:rsidR="001D6D11" w:rsidRPr="001D6D11" w:rsidRDefault="002A5A53" w:rsidP="00D73B56">
      <w:r>
        <w:t>Cooking, Playing with Kids, Watching movies and Listening Music</w:t>
      </w:r>
    </w:p>
    <w:p w:rsidR="0059120E" w:rsidRDefault="0059120E">
      <w:pPr>
        <w:pStyle w:val="Heading2"/>
      </w:pPr>
    </w:p>
    <w:p w:rsidR="0059120E" w:rsidRDefault="0059120E"/>
    <w:sectPr w:rsidR="0059120E" w:rsidSect="008E2E2A">
      <w:headerReference w:type="default" r:id="rId11"/>
      <w:footerReference w:type="default" r:id="rId12"/>
      <w:headerReference w:type="first" r:id="rId13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9F0" w:rsidRDefault="004419F0">
      <w:pPr>
        <w:spacing w:after="0" w:line="240" w:lineRule="auto"/>
      </w:pPr>
      <w:r>
        <w:separator/>
      </w:r>
    </w:p>
  </w:endnote>
  <w:endnote w:type="continuationSeparator" w:id="0">
    <w:p w:rsidR="004419F0" w:rsidRDefault="0044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9F0" w:rsidRDefault="004419F0">
      <w:pPr>
        <w:spacing w:after="0" w:line="240" w:lineRule="auto"/>
      </w:pPr>
      <w:r>
        <w:separator/>
      </w:r>
    </w:p>
  </w:footnote>
  <w:footnote w:type="continuationSeparator" w:id="0">
    <w:p w:rsidR="004419F0" w:rsidRDefault="00441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862E52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DD92663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42"/>
    <w:rsid w:val="00031E8B"/>
    <w:rsid w:val="000772C2"/>
    <w:rsid w:val="001462F6"/>
    <w:rsid w:val="001D6D11"/>
    <w:rsid w:val="002A5A53"/>
    <w:rsid w:val="003534A7"/>
    <w:rsid w:val="003558D7"/>
    <w:rsid w:val="0037575C"/>
    <w:rsid w:val="004419F0"/>
    <w:rsid w:val="004768FB"/>
    <w:rsid w:val="004816E3"/>
    <w:rsid w:val="0050140B"/>
    <w:rsid w:val="00534F24"/>
    <w:rsid w:val="005506BF"/>
    <w:rsid w:val="00577697"/>
    <w:rsid w:val="0059120E"/>
    <w:rsid w:val="00606D29"/>
    <w:rsid w:val="006A5C99"/>
    <w:rsid w:val="006B2DDC"/>
    <w:rsid w:val="00792442"/>
    <w:rsid w:val="007B136E"/>
    <w:rsid w:val="008E2E2A"/>
    <w:rsid w:val="008E5097"/>
    <w:rsid w:val="0098526B"/>
    <w:rsid w:val="0099660F"/>
    <w:rsid w:val="009E777D"/>
    <w:rsid w:val="00A12988"/>
    <w:rsid w:val="00A811A3"/>
    <w:rsid w:val="00AB3D6D"/>
    <w:rsid w:val="00AD05BD"/>
    <w:rsid w:val="00AD1049"/>
    <w:rsid w:val="00B338EB"/>
    <w:rsid w:val="00B55286"/>
    <w:rsid w:val="00D04370"/>
    <w:rsid w:val="00D44959"/>
    <w:rsid w:val="00D73B56"/>
    <w:rsid w:val="00D7581F"/>
    <w:rsid w:val="00DD195A"/>
    <w:rsid w:val="00DE2F0D"/>
    <w:rsid w:val="00E26B64"/>
    <w:rsid w:val="00E55F8C"/>
    <w:rsid w:val="00E75FBD"/>
    <w:rsid w:val="00F077A8"/>
    <w:rsid w:val="00F5187D"/>
    <w:rsid w:val="00FA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A677A2"/>
  <w15:chartTrackingRefBased/>
  <w15:docId w15:val="{2DD54B3B-677D-5C4D-8F43-C3569053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9660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emming.steiness@dsv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paibuca15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Lillan_97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rlhakon.svenning@shel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E54119C-211C-F449-A9BC-B2E7554942CE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824AE357977A4D874DE8BD32E9B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DDF1C-6746-E047-B1F0-1BC92CE48955}"/>
      </w:docPartPr>
      <w:docPartBody>
        <w:p w:rsidR="000223AD" w:rsidRDefault="005F0DFD">
          <w:pPr>
            <w:pStyle w:val="89824AE357977A4D874DE8BD32E9BFB1"/>
          </w:pPr>
          <w:r>
            <w:t>Education</w:t>
          </w:r>
        </w:p>
      </w:docPartBody>
    </w:docPart>
    <w:docPart>
      <w:docPartPr>
        <w:name w:val="11D5787B3424004C80E524B3EFEF3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BC51-3A9F-1A47-B8EA-D243B73CD5C3}"/>
      </w:docPartPr>
      <w:docPartBody>
        <w:p w:rsidR="000223AD" w:rsidRDefault="005F0DFD">
          <w:pPr>
            <w:pStyle w:val="11D5787B3424004C80E524B3EFEF3E1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AD"/>
    <w:rsid w:val="000223AD"/>
    <w:rsid w:val="005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EA5C684F60CA44BB1D354C93E5F1D9">
    <w:name w:val="17EA5C684F60CA44BB1D354C93E5F1D9"/>
  </w:style>
  <w:style w:type="paragraph" w:customStyle="1" w:styleId="80BF5710BD2FE5439394A795B7DA14D6">
    <w:name w:val="80BF5710BD2FE5439394A795B7DA14D6"/>
  </w:style>
  <w:style w:type="paragraph" w:customStyle="1" w:styleId="BC28B421A6A69040BFF16BB2159A37E3">
    <w:name w:val="BC28B421A6A69040BFF16BB2159A37E3"/>
  </w:style>
  <w:style w:type="paragraph" w:customStyle="1" w:styleId="A81BBB59FE94BB4FAF205CD11FFBD773">
    <w:name w:val="A81BBB59FE94BB4FAF205CD11FFBD773"/>
  </w:style>
  <w:style w:type="paragraph" w:customStyle="1" w:styleId="89824AE357977A4D874DE8BD32E9BFB1">
    <w:name w:val="89824AE357977A4D874DE8BD32E9BFB1"/>
  </w:style>
  <w:style w:type="paragraph" w:customStyle="1" w:styleId="F612E0ACE5415A48A0BF8F915D0DED9B">
    <w:name w:val="F612E0ACE5415A48A0BF8F915D0DED9B"/>
  </w:style>
  <w:style w:type="paragraph" w:customStyle="1" w:styleId="AE067DCF8BFC7845A9A1E84D8FA1CA7E">
    <w:name w:val="AE067DCF8BFC7845A9A1E84D8FA1CA7E"/>
  </w:style>
  <w:style w:type="paragraph" w:customStyle="1" w:styleId="11D5787B3424004C80E524B3EFEF3E17">
    <w:name w:val="11D5787B3424004C80E524B3EFEF3E17"/>
  </w:style>
  <w:style w:type="paragraph" w:customStyle="1" w:styleId="A94ED74FD27F7047AE0ACD3AD6D7DB33">
    <w:name w:val="A94ED74FD27F7047AE0ACD3AD6D7DB33"/>
  </w:style>
  <w:style w:type="paragraph" w:customStyle="1" w:styleId="39C96BCC4192A14CA7BD9983409E2634">
    <w:name w:val="39C96BCC4192A14CA7BD9983409E2634"/>
  </w:style>
  <w:style w:type="paragraph" w:customStyle="1" w:styleId="76765EB6B60E344FA611258DB2DCEFD4">
    <w:name w:val="76765EB6B60E344FA611258DB2DCEFD4"/>
  </w:style>
  <w:style w:type="paragraph" w:customStyle="1" w:styleId="2600E4D3027C2E4DB4ED465A82AAB3A4">
    <w:name w:val="2600E4D3027C2E4DB4ED465A82AAB3A4"/>
  </w:style>
  <w:style w:type="paragraph" w:customStyle="1" w:styleId="9CDC8396FB518146943A47A6D6979509">
    <w:name w:val="9CDC8396FB518146943A47A6D6979509"/>
  </w:style>
  <w:style w:type="paragraph" w:customStyle="1" w:styleId="59E338C14532124EB31F1F0260BE701A">
    <w:name w:val="59E338C14532124EB31F1F0260BE7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%7b6E54119C-211C-F449-A9BC-B2E7554942CE%7dtf16392120.dotx</Template>
  <TotalTime>13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 Buca</dc:creator>
  <cp:keywords/>
  <dc:description/>
  <cp:lastModifiedBy>Pai Buca</cp:lastModifiedBy>
  <cp:revision>8</cp:revision>
  <dcterms:created xsi:type="dcterms:W3CDTF">2018-06-14T06:29:00Z</dcterms:created>
  <dcterms:modified xsi:type="dcterms:W3CDTF">2018-06-14T06:56:00Z</dcterms:modified>
</cp:coreProperties>
</file>