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rsidTr="00E97B96">
        <w:trPr>
          <w:trHeight w:hRule="exact" w:val="2135"/>
        </w:trPr>
        <w:tc>
          <w:tcPr>
            <w:tcW w:w="9360" w:type="dxa"/>
            <w:tcMar>
              <w:top w:w="0" w:type="dxa"/>
              <w:bottom w:w="0" w:type="dxa"/>
            </w:tcMar>
          </w:tcPr>
          <w:p w:rsidR="00692703" w:rsidRPr="00CF1A49" w:rsidRDefault="00E97B96" w:rsidP="00913946">
            <w:pPr>
              <w:pStyle w:val="Title"/>
            </w:pPr>
            <w:r>
              <w:t>seyed ali</w:t>
            </w:r>
            <w:r w:rsidR="00692703" w:rsidRPr="00CF1A49">
              <w:t xml:space="preserve"> </w:t>
            </w:r>
            <w:r>
              <w:rPr>
                <w:rStyle w:val="IntenseEmphasis"/>
              </w:rPr>
              <w:t>Hosseinibaghdadabadi</w:t>
            </w:r>
          </w:p>
          <w:p w:rsidR="00692703" w:rsidRPr="00CF1A49" w:rsidRDefault="00E97B96" w:rsidP="00913946">
            <w:pPr>
              <w:pStyle w:val="ContactInfo"/>
              <w:contextualSpacing w:val="0"/>
            </w:pPr>
            <w:r>
              <w:t>82 Boundary St., Brisbane city, QLD, Australia</w:t>
            </w:r>
            <w:r w:rsidR="00692703" w:rsidRPr="00CF1A49">
              <w:t xml:space="preserve"> </w:t>
            </w:r>
            <w:sdt>
              <w:sdtPr>
                <w:alias w:val="Divider dot:"/>
                <w:tag w:val="Divider dot:"/>
                <w:id w:val="-1459182552"/>
                <w:placeholder>
                  <w:docPart w:val="14189D7811094008A097FF35E08E4CF0"/>
                </w:placeholder>
                <w:temporary/>
                <w:showingPlcHdr/>
                <w15:appearance w15:val="hidden"/>
              </w:sdtPr>
              <w:sdtEndPr/>
              <w:sdtContent>
                <w:r w:rsidR="00692703" w:rsidRPr="00CF1A49">
                  <w:t>·</w:t>
                </w:r>
              </w:sdtContent>
            </w:sdt>
            <w:r w:rsidR="00692703" w:rsidRPr="00CF1A49">
              <w:t xml:space="preserve"> </w:t>
            </w:r>
            <w:r>
              <w:t>(+61)435775822</w:t>
            </w:r>
          </w:p>
          <w:p w:rsidR="00692703" w:rsidRPr="00CF1A49" w:rsidRDefault="00E97B96" w:rsidP="00913946">
            <w:pPr>
              <w:pStyle w:val="ContactInfoEmphasis"/>
              <w:contextualSpacing w:val="0"/>
            </w:pPr>
            <w:r>
              <w:t>ali.hosseini110@yahoo.com</w:t>
            </w:r>
            <w:r w:rsidR="00692703" w:rsidRPr="00CF1A49">
              <w:t xml:space="preserve"> </w:t>
            </w:r>
          </w:p>
        </w:tc>
      </w:tr>
      <w:tr w:rsidR="009571D8" w:rsidRPr="00CF1A49" w:rsidTr="00692703">
        <w:tc>
          <w:tcPr>
            <w:tcW w:w="9360" w:type="dxa"/>
            <w:tcMar>
              <w:top w:w="432" w:type="dxa"/>
            </w:tcMar>
          </w:tcPr>
          <w:p w:rsidR="001755A8" w:rsidRPr="00CF1A49" w:rsidRDefault="000940FE" w:rsidP="00913946">
            <w:pPr>
              <w:contextualSpacing w:val="0"/>
            </w:pPr>
            <w:sdt>
              <w:sdtPr>
                <w:alias w:val="Enter resume text:"/>
                <w:tag w:val="Enter resume text:"/>
                <w:id w:val="695814508"/>
                <w:placeholder>
                  <w:docPart w:val="C4C83D0270634395B4ED576E69C36496"/>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0940FE" w:rsidP="004E01EB">
      <w:pPr>
        <w:pStyle w:val="Heading1"/>
      </w:pPr>
      <w:sdt>
        <w:sdtPr>
          <w:alias w:val="Experience:"/>
          <w:tag w:val="Experience:"/>
          <w:id w:val="-1983300934"/>
          <w:placeholder>
            <w:docPart w:val="4058477FDB33430783832343A02B3C6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1D0BF1" w:rsidRPr="00CF1A49" w:rsidTr="0040133D">
        <w:tc>
          <w:tcPr>
            <w:tcW w:w="10723" w:type="dxa"/>
          </w:tcPr>
          <w:p w:rsidR="001D0BF1" w:rsidRPr="00CF1A49" w:rsidRDefault="00E97B96" w:rsidP="001D0BF1">
            <w:pPr>
              <w:pStyle w:val="Heading3"/>
              <w:contextualSpacing w:val="0"/>
              <w:outlineLvl w:val="2"/>
            </w:pPr>
            <w:r>
              <w:t>july-2006</w:t>
            </w:r>
            <w:r w:rsidR="001D0BF1" w:rsidRPr="00CF1A49">
              <w:t xml:space="preserve"> – </w:t>
            </w:r>
            <w:r>
              <w:t xml:space="preserve"> september 2006</w:t>
            </w:r>
          </w:p>
          <w:p w:rsidR="001D0BF1" w:rsidRPr="00CF1A49" w:rsidRDefault="00E97B96" w:rsidP="001D0BF1">
            <w:pPr>
              <w:pStyle w:val="Heading2"/>
              <w:contextualSpacing w:val="0"/>
              <w:outlineLvl w:val="1"/>
            </w:pPr>
            <w:r>
              <w:t>Chimestry assistance</w:t>
            </w:r>
            <w:r w:rsidR="001D0BF1" w:rsidRPr="00CF1A49">
              <w:t xml:space="preserve">, </w:t>
            </w:r>
            <w:r>
              <w:rPr>
                <w:rStyle w:val="SubtleReference"/>
              </w:rPr>
              <w:t>Sahar paint</w:t>
            </w:r>
          </w:p>
          <w:p w:rsidR="001E3120" w:rsidRPr="00CF1A49" w:rsidRDefault="00E97B96" w:rsidP="001D0BF1">
            <w:pPr>
              <w:contextualSpacing w:val="0"/>
            </w:pPr>
            <w:r>
              <w:rPr>
                <w:rFonts w:ascii="Arial" w:hAnsi="Arial" w:cs="Arial"/>
                <w:shd w:val="clear" w:color="auto" w:fill="FFFFFF"/>
              </w:rPr>
              <w:t>learn how to make paint and some experience about the testing the quality of the paint</w:t>
            </w:r>
            <w:r>
              <w:rPr>
                <w:rFonts w:ascii="Arial" w:hAnsi="Arial" w:cs="Arial"/>
                <w:shd w:val="clear" w:color="auto" w:fill="FFFFFF"/>
              </w:rPr>
              <w:t xml:space="preserve">. Learn the discipline to work inside of chemistry laboratory </w:t>
            </w:r>
          </w:p>
        </w:tc>
      </w:tr>
      <w:tr w:rsidR="00F61DF9" w:rsidRPr="00CF1A49" w:rsidTr="0040133D">
        <w:tc>
          <w:tcPr>
            <w:tcW w:w="10723" w:type="dxa"/>
            <w:tcMar>
              <w:top w:w="216" w:type="dxa"/>
            </w:tcMar>
          </w:tcPr>
          <w:p w:rsidR="00F61DF9" w:rsidRPr="00CF1A49" w:rsidRDefault="00E97B96" w:rsidP="00F61DF9">
            <w:pPr>
              <w:pStyle w:val="Heading3"/>
              <w:contextualSpacing w:val="0"/>
              <w:outlineLvl w:val="2"/>
            </w:pPr>
            <w:r>
              <w:t>september 2</w:t>
            </w:r>
            <w:r w:rsidR="0040133D">
              <w:t>007</w:t>
            </w:r>
            <w:r w:rsidR="00F61DF9" w:rsidRPr="00CF1A49">
              <w:t xml:space="preserve"> – </w:t>
            </w:r>
            <w:r w:rsidR="0040133D">
              <w:t>january 2010</w:t>
            </w:r>
          </w:p>
          <w:p w:rsidR="00F61DF9" w:rsidRPr="00CF1A49" w:rsidRDefault="0040133D" w:rsidP="00F61DF9">
            <w:pPr>
              <w:pStyle w:val="Heading2"/>
              <w:contextualSpacing w:val="0"/>
              <w:outlineLvl w:val="1"/>
            </w:pPr>
            <w:r>
              <w:t>manager of the head office</w:t>
            </w:r>
            <w:r w:rsidR="00F61DF9" w:rsidRPr="00CF1A49">
              <w:t xml:space="preserve">, </w:t>
            </w:r>
            <w:r>
              <w:rPr>
                <w:rStyle w:val="SubtleReference"/>
              </w:rPr>
              <w:t>Pish bahar yazd</w:t>
            </w:r>
          </w:p>
          <w:p w:rsidR="00F61DF9" w:rsidRDefault="0040133D" w:rsidP="00F61DF9">
            <w:pPr>
              <w:rPr>
                <w:rFonts w:ascii="Arial" w:hAnsi="Arial" w:cs="Arial"/>
                <w:shd w:val="clear" w:color="auto" w:fill="FFFFFF"/>
              </w:rPr>
            </w:pPr>
            <w:r>
              <w:rPr>
                <w:rFonts w:ascii="Arial" w:hAnsi="Arial" w:cs="Arial"/>
                <w:shd w:val="clear" w:color="auto" w:fill="FFFFFF"/>
              </w:rPr>
              <w:t>provide information for the customer, sell the product, and providing invoice. also buy material for the factory time to time.</w:t>
            </w:r>
          </w:p>
          <w:p w:rsidR="0040133D" w:rsidRDefault="0040133D" w:rsidP="00F61DF9"/>
          <w:p w:rsidR="0040133D" w:rsidRDefault="0040133D" w:rsidP="0040133D">
            <w:pPr>
              <w:pStyle w:val="Heading3"/>
              <w:outlineLvl w:val="2"/>
            </w:pPr>
            <w:r>
              <w:t>October 2016- January 2017</w:t>
            </w:r>
          </w:p>
          <w:p w:rsidR="0040133D" w:rsidRDefault="0040133D" w:rsidP="0040133D">
            <w:pPr>
              <w:pStyle w:val="Heading3"/>
              <w:outlineLvl w:val="2"/>
              <w:rPr>
                <w:rStyle w:val="SubtleReference"/>
              </w:rPr>
            </w:pPr>
            <w:r w:rsidRPr="0040133D">
              <w:rPr>
                <w:color w:val="1D824C" w:themeColor="accent1"/>
                <w:sz w:val="26"/>
                <w:szCs w:val="26"/>
              </w:rPr>
              <w:t>Mentor</w:t>
            </w:r>
            <w:r>
              <w:rPr>
                <w:color w:val="1D824C" w:themeColor="accent1"/>
                <w:sz w:val="26"/>
                <w:szCs w:val="26"/>
              </w:rPr>
              <w:t xml:space="preserve">, </w:t>
            </w:r>
            <w:r w:rsidRPr="0040133D">
              <w:rPr>
                <w:rStyle w:val="SubtleReference"/>
              </w:rPr>
              <w:t>Queensland university of technology international colleg</w:t>
            </w:r>
            <w:r>
              <w:rPr>
                <w:rStyle w:val="SubtleReference"/>
              </w:rPr>
              <w:t>e</w:t>
            </w:r>
          </w:p>
          <w:p w:rsidR="0040133D" w:rsidRDefault="0040133D" w:rsidP="0040133D">
            <w:pPr>
              <w:pStyle w:val="Heading3"/>
            </w:pPr>
            <w:r w:rsidRPr="0040133D">
              <w:rPr>
                <w:rFonts w:ascii="Arial" w:eastAsiaTheme="minorHAnsi" w:hAnsi="Arial" w:cs="Arial"/>
                <w:b w:val="0"/>
                <w:caps w:val="0"/>
                <w:szCs w:val="22"/>
                <w:shd w:val="clear" w:color="auto" w:fill="FFFFFF"/>
              </w:rPr>
              <w:t>helping the QUTIC to run the orientation, and help student to find the best sources to meet the best need.</w:t>
            </w:r>
          </w:p>
        </w:tc>
      </w:tr>
    </w:tbl>
    <w:sdt>
      <w:sdtPr>
        <w:alias w:val="Education:"/>
        <w:tag w:val="Education:"/>
        <w:id w:val="-1908763273"/>
        <w:placeholder>
          <w:docPart w:val="CB29AD00224847FC944FD7EF38A1465C"/>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D0BF1" w:rsidRPr="00CF1A49" w:rsidTr="00D66A52">
        <w:tc>
          <w:tcPr>
            <w:tcW w:w="9355" w:type="dxa"/>
          </w:tcPr>
          <w:p w:rsidR="001D0BF1" w:rsidRPr="00CF1A49" w:rsidRDefault="0040133D" w:rsidP="001D0BF1">
            <w:pPr>
              <w:pStyle w:val="Heading3"/>
              <w:contextualSpacing w:val="0"/>
              <w:outlineLvl w:val="2"/>
            </w:pPr>
            <w:r>
              <w:t>January</w:t>
            </w:r>
            <w:r w:rsidR="001D0BF1" w:rsidRPr="00CF1A49">
              <w:t xml:space="preserve"> </w:t>
            </w:r>
            <w:r>
              <w:t>2017</w:t>
            </w:r>
          </w:p>
          <w:p w:rsidR="001D0BF1" w:rsidRPr="00CF1A49" w:rsidRDefault="00A60A92" w:rsidP="001D0BF1">
            <w:pPr>
              <w:pStyle w:val="Heading2"/>
              <w:contextualSpacing w:val="0"/>
              <w:outlineLvl w:val="1"/>
            </w:pPr>
            <w:r>
              <w:t>diploma of business</w:t>
            </w:r>
            <w:r w:rsidR="001D0BF1" w:rsidRPr="00CF1A49">
              <w:t xml:space="preserve">, </w:t>
            </w:r>
            <w:r>
              <w:rPr>
                <w:rStyle w:val="SubtleReference"/>
              </w:rPr>
              <w:t>queensland university of technology</w:t>
            </w:r>
          </w:p>
          <w:sdt>
            <w:sdtPr>
              <w:alias w:val="Enter education details 1:"/>
              <w:tag w:val="Enter education details 1:"/>
              <w:id w:val="199909898"/>
              <w:placeholder>
                <w:docPart w:val="2CB6FC158242447987B314033A2EDEF3"/>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A60A92" w:rsidP="00F61DF9">
            <w:pPr>
              <w:pStyle w:val="Heading3"/>
              <w:contextualSpacing w:val="0"/>
              <w:outlineLvl w:val="2"/>
            </w:pPr>
            <w:r>
              <w:t>curent</w:t>
            </w:r>
          </w:p>
          <w:p w:rsidR="00F61DF9" w:rsidRPr="00CF1A49" w:rsidRDefault="00A60A92" w:rsidP="00F61DF9">
            <w:pPr>
              <w:pStyle w:val="Heading2"/>
              <w:contextualSpacing w:val="0"/>
              <w:outlineLvl w:val="1"/>
            </w:pPr>
            <w:r>
              <w:t>bachelore of the business (Accountency)</w:t>
            </w:r>
            <w:r w:rsidR="00F61DF9" w:rsidRPr="00CF1A49">
              <w:t xml:space="preserve">, </w:t>
            </w:r>
            <w:r>
              <w:rPr>
                <w:rStyle w:val="SubtleReference"/>
              </w:rPr>
              <w:t>QUT</w:t>
            </w:r>
          </w:p>
          <w:sdt>
            <w:sdtPr>
              <w:alias w:val="Enter education details 2:"/>
              <w:tag w:val="Enter education details 2:"/>
              <w:id w:val="-1806999294"/>
              <w:placeholder>
                <w:docPart w:val="FC6B8978E83E4E9E9FC2BBCCB8D3008E"/>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4F8C427EEE0F4FF1B32B83130CA70150"/>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3A0632" w:rsidRPr="006E1507" w:rsidTr="00CF1A49">
        <w:tc>
          <w:tcPr>
            <w:tcW w:w="4675" w:type="dxa"/>
          </w:tcPr>
          <w:p w:rsidR="001F4E6D" w:rsidRPr="006E1507" w:rsidRDefault="00A60A92" w:rsidP="006E1507">
            <w:pPr>
              <w:pStyle w:val="ListBullet"/>
              <w:contextualSpacing w:val="0"/>
            </w:pPr>
            <w:r>
              <w:t>Leadership and leading people who work to reach the aim</w:t>
            </w:r>
          </w:p>
        </w:tc>
        <w:tc>
          <w:tcPr>
            <w:tcW w:w="4675" w:type="dxa"/>
            <w:tcMar>
              <w:left w:w="360" w:type="dxa"/>
            </w:tcMar>
          </w:tcPr>
          <w:p w:rsidR="003A0632" w:rsidRPr="006E1507" w:rsidRDefault="00A60A92" w:rsidP="006E1507">
            <w:pPr>
              <w:pStyle w:val="ListBullet"/>
              <w:contextualSpacing w:val="0"/>
            </w:pPr>
            <w:r>
              <w:t>Enjoy to being part of the group</w:t>
            </w:r>
          </w:p>
          <w:p w:rsidR="001E3120" w:rsidRPr="006E1507" w:rsidRDefault="00A60A92" w:rsidP="006E1507">
            <w:pPr>
              <w:pStyle w:val="ListBullet"/>
              <w:contextualSpacing w:val="0"/>
            </w:pPr>
            <w:r>
              <w:t>Teamwork activity</w:t>
            </w:r>
          </w:p>
          <w:p w:rsidR="001E3120" w:rsidRPr="006E1507" w:rsidRDefault="00A60A92" w:rsidP="006E1507">
            <w:pPr>
              <w:pStyle w:val="ListBullet"/>
              <w:contextualSpacing w:val="0"/>
            </w:pPr>
            <w:r>
              <w:t>Communicating with people around me</w:t>
            </w:r>
            <w:bookmarkStart w:id="0" w:name="_GoBack"/>
            <w:bookmarkEnd w:id="0"/>
          </w:p>
        </w:tc>
      </w:tr>
    </w:tbl>
    <w:sdt>
      <w:sdtPr>
        <w:alias w:val="Activities:"/>
        <w:tag w:val="Activities:"/>
        <w:id w:val="1223332893"/>
        <w:placeholder>
          <w:docPart w:val="0A864722584840EC84B14010F00BE3AC"/>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0940FE" w:rsidP="006E1507">
      <w:sdt>
        <w:sdtPr>
          <w:alias w:val="Enter activities description:"/>
          <w:tag w:val="Enter activities description:"/>
          <w:id w:val="1367566198"/>
          <w:placeholder>
            <w:docPart w:val="0B45D051EAF64EE59E0EBE7E3D8E42D2"/>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E97B96">
      <w:footerReference w:type="default" r:id="rId7"/>
      <w:headerReference w:type="first" r:id="rId8"/>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0FE" w:rsidRDefault="000940FE" w:rsidP="0068194B">
      <w:r>
        <w:separator/>
      </w:r>
    </w:p>
    <w:p w:rsidR="000940FE" w:rsidRDefault="000940FE"/>
    <w:p w:rsidR="000940FE" w:rsidRDefault="000940FE"/>
  </w:endnote>
  <w:endnote w:type="continuationSeparator" w:id="0">
    <w:p w:rsidR="000940FE" w:rsidRDefault="000940FE" w:rsidP="0068194B">
      <w:r>
        <w:continuationSeparator/>
      </w:r>
    </w:p>
    <w:p w:rsidR="000940FE" w:rsidRDefault="000940FE"/>
    <w:p w:rsidR="000940FE" w:rsidRDefault="000940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0FE" w:rsidRDefault="000940FE" w:rsidP="0068194B">
      <w:r>
        <w:separator/>
      </w:r>
    </w:p>
    <w:p w:rsidR="000940FE" w:rsidRDefault="000940FE"/>
    <w:p w:rsidR="000940FE" w:rsidRDefault="000940FE"/>
  </w:footnote>
  <w:footnote w:type="continuationSeparator" w:id="0">
    <w:p w:rsidR="000940FE" w:rsidRDefault="000940FE" w:rsidP="0068194B">
      <w:r>
        <w:continuationSeparator/>
      </w:r>
    </w:p>
    <w:p w:rsidR="000940FE" w:rsidRDefault="000940FE"/>
    <w:p w:rsidR="000940FE" w:rsidRDefault="000940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217B62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96"/>
    <w:rsid w:val="000001EF"/>
    <w:rsid w:val="00007322"/>
    <w:rsid w:val="00007728"/>
    <w:rsid w:val="00024584"/>
    <w:rsid w:val="00024730"/>
    <w:rsid w:val="00055E95"/>
    <w:rsid w:val="0007021F"/>
    <w:rsid w:val="000940FE"/>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133D"/>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0A92"/>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97B96"/>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09157"/>
  <w15:chartTrackingRefBased/>
  <w15:docId w15:val="{6B0CC754-7D91-4C32-8E09-1F3058F2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189D7811094008A097FF35E08E4CF0"/>
        <w:category>
          <w:name w:val="General"/>
          <w:gallery w:val="placeholder"/>
        </w:category>
        <w:types>
          <w:type w:val="bbPlcHdr"/>
        </w:types>
        <w:behaviors>
          <w:behavior w:val="content"/>
        </w:behaviors>
        <w:guid w:val="{039F1534-F275-4BD4-98DD-5EABD0EFADF0}"/>
      </w:docPartPr>
      <w:docPartBody>
        <w:p w:rsidR="00000000" w:rsidRDefault="003B0826">
          <w:pPr>
            <w:pStyle w:val="14189D7811094008A097FF35E08E4CF0"/>
          </w:pPr>
          <w:r w:rsidRPr="00CF1A49">
            <w:t>·</w:t>
          </w:r>
        </w:p>
      </w:docPartBody>
    </w:docPart>
    <w:docPart>
      <w:docPartPr>
        <w:name w:val="C4C83D0270634395B4ED576E69C36496"/>
        <w:category>
          <w:name w:val="General"/>
          <w:gallery w:val="placeholder"/>
        </w:category>
        <w:types>
          <w:type w:val="bbPlcHdr"/>
        </w:types>
        <w:behaviors>
          <w:behavior w:val="content"/>
        </w:behaviors>
        <w:guid w:val="{8622FB6F-1700-4D0A-B448-0D88FFAF13CA}"/>
      </w:docPartPr>
      <w:docPartBody>
        <w:p w:rsidR="00000000" w:rsidRDefault="003B0826">
          <w:pPr>
            <w:pStyle w:val="C4C83D0270634395B4ED576E69C36496"/>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4058477FDB33430783832343A02B3C6C"/>
        <w:category>
          <w:name w:val="General"/>
          <w:gallery w:val="placeholder"/>
        </w:category>
        <w:types>
          <w:type w:val="bbPlcHdr"/>
        </w:types>
        <w:behaviors>
          <w:behavior w:val="content"/>
        </w:behaviors>
        <w:guid w:val="{25C9C162-26DB-43B0-AA56-9DECEC93A934}"/>
      </w:docPartPr>
      <w:docPartBody>
        <w:p w:rsidR="00000000" w:rsidRDefault="003B0826">
          <w:pPr>
            <w:pStyle w:val="4058477FDB33430783832343A02B3C6C"/>
          </w:pPr>
          <w:r w:rsidRPr="00CF1A49">
            <w:t>Experience</w:t>
          </w:r>
        </w:p>
      </w:docPartBody>
    </w:docPart>
    <w:docPart>
      <w:docPartPr>
        <w:name w:val="CB29AD00224847FC944FD7EF38A1465C"/>
        <w:category>
          <w:name w:val="General"/>
          <w:gallery w:val="placeholder"/>
        </w:category>
        <w:types>
          <w:type w:val="bbPlcHdr"/>
        </w:types>
        <w:behaviors>
          <w:behavior w:val="content"/>
        </w:behaviors>
        <w:guid w:val="{61E4269E-508F-419B-81ED-6C91B15A62DE}"/>
      </w:docPartPr>
      <w:docPartBody>
        <w:p w:rsidR="00000000" w:rsidRDefault="003B0826">
          <w:pPr>
            <w:pStyle w:val="CB29AD00224847FC944FD7EF38A1465C"/>
          </w:pPr>
          <w:r w:rsidRPr="00CF1A49">
            <w:t>Education</w:t>
          </w:r>
        </w:p>
      </w:docPartBody>
    </w:docPart>
    <w:docPart>
      <w:docPartPr>
        <w:name w:val="2CB6FC158242447987B314033A2EDEF3"/>
        <w:category>
          <w:name w:val="General"/>
          <w:gallery w:val="placeholder"/>
        </w:category>
        <w:types>
          <w:type w:val="bbPlcHdr"/>
        </w:types>
        <w:behaviors>
          <w:behavior w:val="content"/>
        </w:behaviors>
        <w:guid w:val="{D08CE2A0-4BE1-4F8C-A862-F1E3606BA1D5}"/>
      </w:docPartPr>
      <w:docPartBody>
        <w:p w:rsidR="00000000" w:rsidRDefault="003B0826">
          <w:pPr>
            <w:pStyle w:val="2CB6FC158242447987B314033A2EDEF3"/>
          </w:pPr>
          <w:r w:rsidRPr="00CF1A49">
            <w:t>It’s okay to brag about your GPA, awards, and honors. Feel free to summarize your coursework too.</w:t>
          </w:r>
        </w:p>
      </w:docPartBody>
    </w:docPart>
    <w:docPart>
      <w:docPartPr>
        <w:name w:val="FC6B8978E83E4E9E9FC2BBCCB8D3008E"/>
        <w:category>
          <w:name w:val="General"/>
          <w:gallery w:val="placeholder"/>
        </w:category>
        <w:types>
          <w:type w:val="bbPlcHdr"/>
        </w:types>
        <w:behaviors>
          <w:behavior w:val="content"/>
        </w:behaviors>
        <w:guid w:val="{341B44BB-7965-4067-B1D0-5C12BA4D5A7E}"/>
      </w:docPartPr>
      <w:docPartBody>
        <w:p w:rsidR="00000000" w:rsidRDefault="003B0826">
          <w:pPr>
            <w:pStyle w:val="FC6B8978E83E4E9E9FC2BBCCB8D3008E"/>
          </w:pPr>
          <w:r w:rsidRPr="00CF1A49">
            <w:t>It’s okay to brag about your GPA, awards, and honors. Feel free to summarize your coursework too.</w:t>
          </w:r>
        </w:p>
      </w:docPartBody>
    </w:docPart>
    <w:docPart>
      <w:docPartPr>
        <w:name w:val="4F8C427EEE0F4FF1B32B83130CA70150"/>
        <w:category>
          <w:name w:val="General"/>
          <w:gallery w:val="placeholder"/>
        </w:category>
        <w:types>
          <w:type w:val="bbPlcHdr"/>
        </w:types>
        <w:behaviors>
          <w:behavior w:val="content"/>
        </w:behaviors>
        <w:guid w:val="{A4076527-96AB-4E96-B825-6A57E84E3B29}"/>
      </w:docPartPr>
      <w:docPartBody>
        <w:p w:rsidR="00000000" w:rsidRDefault="003B0826">
          <w:pPr>
            <w:pStyle w:val="4F8C427EEE0F4FF1B32B83130CA70150"/>
          </w:pPr>
          <w:r w:rsidRPr="00CF1A49">
            <w:t>Skills</w:t>
          </w:r>
        </w:p>
      </w:docPartBody>
    </w:docPart>
    <w:docPart>
      <w:docPartPr>
        <w:name w:val="0A864722584840EC84B14010F00BE3AC"/>
        <w:category>
          <w:name w:val="General"/>
          <w:gallery w:val="placeholder"/>
        </w:category>
        <w:types>
          <w:type w:val="bbPlcHdr"/>
        </w:types>
        <w:behaviors>
          <w:behavior w:val="content"/>
        </w:behaviors>
        <w:guid w:val="{705A2E2D-AC2B-47C3-9A5D-169044E80B12}"/>
      </w:docPartPr>
      <w:docPartBody>
        <w:p w:rsidR="00000000" w:rsidRDefault="003B0826">
          <w:pPr>
            <w:pStyle w:val="0A864722584840EC84B14010F00BE3AC"/>
          </w:pPr>
          <w:r w:rsidRPr="00CF1A49">
            <w:t>Activities</w:t>
          </w:r>
        </w:p>
      </w:docPartBody>
    </w:docPart>
    <w:docPart>
      <w:docPartPr>
        <w:name w:val="0B45D051EAF64EE59E0EBE7E3D8E42D2"/>
        <w:category>
          <w:name w:val="General"/>
          <w:gallery w:val="placeholder"/>
        </w:category>
        <w:types>
          <w:type w:val="bbPlcHdr"/>
        </w:types>
        <w:behaviors>
          <w:behavior w:val="content"/>
        </w:behaviors>
        <w:guid w:val="{5A2DCAA2-AE60-4775-91D8-643A35292355}"/>
      </w:docPartPr>
      <w:docPartBody>
        <w:p w:rsidR="00000000" w:rsidRDefault="003B0826">
          <w:pPr>
            <w:pStyle w:val="0B45D051EAF64EE59E0EBE7E3D8E42D2"/>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26"/>
    <w:rsid w:val="003B082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8EE1D378E45E38CA2C0D66D3BA8DA">
    <w:name w:val="7B48EE1D378E45E38CA2C0D66D3BA8DA"/>
  </w:style>
  <w:style w:type="character" w:styleId="IntenseEmphasis">
    <w:name w:val="Intense Emphasis"/>
    <w:basedOn w:val="DefaultParagraphFont"/>
    <w:uiPriority w:val="2"/>
    <w:rPr>
      <w:b/>
      <w:iCs/>
      <w:color w:val="262626" w:themeColor="text1" w:themeTint="D9"/>
    </w:rPr>
  </w:style>
  <w:style w:type="paragraph" w:customStyle="1" w:styleId="A4647E67E99B47AF80D34461FD3832F5">
    <w:name w:val="A4647E67E99B47AF80D34461FD3832F5"/>
  </w:style>
  <w:style w:type="paragraph" w:customStyle="1" w:styleId="09DDF7859D3A43C58C4F4B10BCC540D4">
    <w:name w:val="09DDF7859D3A43C58C4F4B10BCC540D4"/>
  </w:style>
  <w:style w:type="paragraph" w:customStyle="1" w:styleId="14189D7811094008A097FF35E08E4CF0">
    <w:name w:val="14189D7811094008A097FF35E08E4CF0"/>
  </w:style>
  <w:style w:type="paragraph" w:customStyle="1" w:styleId="69FD9096D6544CEB8A02BCA4D44534BD">
    <w:name w:val="69FD9096D6544CEB8A02BCA4D44534BD"/>
  </w:style>
  <w:style w:type="paragraph" w:customStyle="1" w:styleId="4B82421C2E634C6495DEEF62AB6B63E4">
    <w:name w:val="4B82421C2E634C6495DEEF62AB6B63E4"/>
  </w:style>
  <w:style w:type="paragraph" w:customStyle="1" w:styleId="0A676153C5DA4AB7BACAF08A7BAF74CB">
    <w:name w:val="0A676153C5DA4AB7BACAF08A7BAF74CB"/>
  </w:style>
  <w:style w:type="paragraph" w:customStyle="1" w:styleId="60B043F7F01E4C10AC989003A580EAD7">
    <w:name w:val="60B043F7F01E4C10AC989003A580EAD7"/>
  </w:style>
  <w:style w:type="paragraph" w:customStyle="1" w:styleId="20F588DA444542048A7558B129EB8D99">
    <w:name w:val="20F588DA444542048A7558B129EB8D99"/>
  </w:style>
  <w:style w:type="paragraph" w:customStyle="1" w:styleId="DF08DE018E054271BAF2369FBE5D8ECE">
    <w:name w:val="DF08DE018E054271BAF2369FBE5D8ECE"/>
  </w:style>
  <w:style w:type="paragraph" w:customStyle="1" w:styleId="C4C83D0270634395B4ED576E69C36496">
    <w:name w:val="C4C83D0270634395B4ED576E69C36496"/>
  </w:style>
  <w:style w:type="paragraph" w:customStyle="1" w:styleId="4058477FDB33430783832343A02B3C6C">
    <w:name w:val="4058477FDB33430783832343A02B3C6C"/>
  </w:style>
  <w:style w:type="paragraph" w:customStyle="1" w:styleId="4F36E311E3CB4C6DA539E6B7D64860EE">
    <w:name w:val="4F36E311E3CB4C6DA539E6B7D64860EE"/>
  </w:style>
  <w:style w:type="paragraph" w:customStyle="1" w:styleId="CEC1B4EFE3084014A08B87E9C7AFFFBF">
    <w:name w:val="CEC1B4EFE3084014A08B87E9C7AFFFBF"/>
  </w:style>
  <w:style w:type="paragraph" w:customStyle="1" w:styleId="A8B01670F9D9427CA36941BA9B300393">
    <w:name w:val="A8B01670F9D9427CA36941BA9B300393"/>
  </w:style>
  <w:style w:type="character" w:styleId="SubtleReference">
    <w:name w:val="Subtle Reference"/>
    <w:basedOn w:val="DefaultParagraphFont"/>
    <w:uiPriority w:val="10"/>
    <w:qFormat/>
    <w:rPr>
      <w:b/>
      <w:caps w:val="0"/>
      <w:smallCaps/>
      <w:color w:val="595959" w:themeColor="text1" w:themeTint="A6"/>
    </w:rPr>
  </w:style>
  <w:style w:type="paragraph" w:customStyle="1" w:styleId="8D4A4244898042358224292E6DF3CD01">
    <w:name w:val="8D4A4244898042358224292E6DF3CD01"/>
  </w:style>
  <w:style w:type="paragraph" w:customStyle="1" w:styleId="318842FB374949AC977434A42EB20A54">
    <w:name w:val="318842FB374949AC977434A42EB20A54"/>
  </w:style>
  <w:style w:type="paragraph" w:customStyle="1" w:styleId="5E1EE429F6B2483686D065D9435C1679">
    <w:name w:val="5E1EE429F6B2483686D065D9435C1679"/>
  </w:style>
  <w:style w:type="paragraph" w:customStyle="1" w:styleId="65D34FD7C8E8442EAD25ED1B984FA4DD">
    <w:name w:val="65D34FD7C8E8442EAD25ED1B984FA4DD"/>
  </w:style>
  <w:style w:type="paragraph" w:customStyle="1" w:styleId="620F7533C9354ADB9A40DA3111A05B89">
    <w:name w:val="620F7533C9354ADB9A40DA3111A05B89"/>
  </w:style>
  <w:style w:type="paragraph" w:customStyle="1" w:styleId="F8C42957E4CF4E6D92CD6AA9A5BEEA25">
    <w:name w:val="F8C42957E4CF4E6D92CD6AA9A5BEEA25"/>
  </w:style>
  <w:style w:type="paragraph" w:customStyle="1" w:styleId="755E725D49B74E368634D3BA2971879B">
    <w:name w:val="755E725D49B74E368634D3BA2971879B"/>
  </w:style>
  <w:style w:type="paragraph" w:customStyle="1" w:styleId="CB29AD00224847FC944FD7EF38A1465C">
    <w:name w:val="CB29AD00224847FC944FD7EF38A1465C"/>
  </w:style>
  <w:style w:type="paragraph" w:customStyle="1" w:styleId="0AAB68B5534F498BBBB407C09F08B807">
    <w:name w:val="0AAB68B5534F498BBBB407C09F08B807"/>
  </w:style>
  <w:style w:type="paragraph" w:customStyle="1" w:styleId="9C00EF67C2164CCCBDA182AABED7749F">
    <w:name w:val="9C00EF67C2164CCCBDA182AABED7749F"/>
  </w:style>
  <w:style w:type="paragraph" w:customStyle="1" w:styleId="AE15B304104B4F98AC5DBAFB23C54352">
    <w:name w:val="AE15B304104B4F98AC5DBAFB23C54352"/>
  </w:style>
  <w:style w:type="paragraph" w:customStyle="1" w:styleId="70F17513535C4901A598D1B0B5FC7656">
    <w:name w:val="70F17513535C4901A598D1B0B5FC7656"/>
  </w:style>
  <w:style w:type="paragraph" w:customStyle="1" w:styleId="2CB6FC158242447987B314033A2EDEF3">
    <w:name w:val="2CB6FC158242447987B314033A2EDEF3"/>
  </w:style>
  <w:style w:type="paragraph" w:customStyle="1" w:styleId="64D6AA9A65F84027BB4E78B64065D315">
    <w:name w:val="64D6AA9A65F84027BB4E78B64065D315"/>
  </w:style>
  <w:style w:type="paragraph" w:customStyle="1" w:styleId="6BF478C83D244FE789D3FA9F7F419E57">
    <w:name w:val="6BF478C83D244FE789D3FA9F7F419E57"/>
  </w:style>
  <w:style w:type="paragraph" w:customStyle="1" w:styleId="367B162BE92C4F02917C2A9A76E02053">
    <w:name w:val="367B162BE92C4F02917C2A9A76E02053"/>
  </w:style>
  <w:style w:type="paragraph" w:customStyle="1" w:styleId="44A9D76ABCBF4FFCBC70B06228648897">
    <w:name w:val="44A9D76ABCBF4FFCBC70B06228648897"/>
  </w:style>
  <w:style w:type="paragraph" w:customStyle="1" w:styleId="FC6B8978E83E4E9E9FC2BBCCB8D3008E">
    <w:name w:val="FC6B8978E83E4E9E9FC2BBCCB8D3008E"/>
  </w:style>
  <w:style w:type="paragraph" w:customStyle="1" w:styleId="4F8C427EEE0F4FF1B32B83130CA70150">
    <w:name w:val="4F8C427EEE0F4FF1B32B83130CA70150"/>
  </w:style>
  <w:style w:type="paragraph" w:customStyle="1" w:styleId="0997A491DA164FD68F945DF3CB6A34DF">
    <w:name w:val="0997A491DA164FD68F945DF3CB6A34DF"/>
  </w:style>
  <w:style w:type="paragraph" w:customStyle="1" w:styleId="47C19C41ED854B3B87C6ED4476015068">
    <w:name w:val="47C19C41ED854B3B87C6ED4476015068"/>
  </w:style>
  <w:style w:type="paragraph" w:customStyle="1" w:styleId="4B553419F89E4534895C05BB70C9CE47">
    <w:name w:val="4B553419F89E4534895C05BB70C9CE47"/>
  </w:style>
  <w:style w:type="paragraph" w:customStyle="1" w:styleId="A25A6B93DD1E4CEA859D3898E0308FA4">
    <w:name w:val="A25A6B93DD1E4CEA859D3898E0308FA4"/>
  </w:style>
  <w:style w:type="paragraph" w:customStyle="1" w:styleId="FE7DC923C88241FF8155B5A40F343BF9">
    <w:name w:val="FE7DC923C88241FF8155B5A40F343BF9"/>
  </w:style>
  <w:style w:type="paragraph" w:customStyle="1" w:styleId="0A864722584840EC84B14010F00BE3AC">
    <w:name w:val="0A864722584840EC84B14010F00BE3AC"/>
  </w:style>
  <w:style w:type="paragraph" w:customStyle="1" w:styleId="0B45D051EAF64EE59E0EBE7E3D8E42D2">
    <w:name w:val="0B45D051EAF64EE59E0EBE7E3D8E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25</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Hosseinibaghdadabadi</cp:lastModifiedBy>
  <cp:revision>1</cp:revision>
  <dcterms:created xsi:type="dcterms:W3CDTF">2018-07-04T10:11:00Z</dcterms:created>
  <dcterms:modified xsi:type="dcterms:W3CDTF">2018-07-04T10:36:00Z</dcterms:modified>
  <cp:category/>
</cp:coreProperties>
</file>