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7F275" w14:textId="0B7A132F" w:rsidR="008115E5" w:rsidRDefault="003169BB">
      <w:pPr>
        <w:pStyle w:val="Name"/>
      </w:pPr>
      <w:r>
        <w:t>rAman Kumar Parpagga</w:t>
      </w:r>
    </w:p>
    <w:p w14:paraId="0F7D5ABC" w14:textId="77245287" w:rsidR="008115E5" w:rsidRDefault="003169BB">
      <w:pPr>
        <w:pStyle w:val="ContactInfo"/>
      </w:pPr>
      <w:r>
        <w:t>Verso</w:t>
      </w:r>
      <w:r w:rsidR="00FA34B3">
        <w:t>rgungsheimstraße 6/3/7.. Wien</w:t>
      </w:r>
      <w:r w:rsidR="00E72DF0">
        <w:t>... 1130... Austria/00436605805878</w:t>
      </w:r>
    </w:p>
    <w:sdt>
      <w:sdtPr>
        <w:id w:val="-1179423465"/>
        <w:placeholder>
          <w:docPart w:val="2B4C6E30DBEC1C46ADAA8759313309A1"/>
        </w:placeholder>
        <w:temporary/>
        <w:showingPlcHdr/>
        <w15:appearance w15:val="hidden"/>
      </w:sdtPr>
      <w:sdtEndPr/>
      <w:sdtContent>
        <w:p w14:paraId="570E84E2" w14:textId="77777777" w:rsidR="008115E5" w:rsidRDefault="00691927">
          <w:pPr>
            <w:pStyle w:val="Heading1"/>
          </w:pPr>
          <w:r>
            <w:t>Objective</w:t>
          </w:r>
        </w:p>
      </w:sdtContent>
    </w:sdt>
    <w:p w14:paraId="630CC0D8" w14:textId="10B2533D" w:rsidR="008115E5" w:rsidRDefault="0089089A">
      <w:r>
        <w:t>To make a better life for my family and do some productive work</w:t>
      </w:r>
    </w:p>
    <w:sdt>
      <w:sdtPr>
        <w:id w:val="1728489637"/>
        <w:placeholder>
          <w:docPart w:val="25E0EF9AA705C146AB53777C25640AA7"/>
        </w:placeholder>
        <w:temporary/>
        <w:showingPlcHdr/>
        <w15:appearance w15:val="hidden"/>
      </w:sdtPr>
      <w:sdtEndPr/>
      <w:sdtContent>
        <w:p w14:paraId="7B4F0A23" w14:textId="77777777" w:rsidR="008115E5" w:rsidRDefault="00691927">
          <w:pPr>
            <w:pStyle w:val="Heading1"/>
          </w:pPr>
          <w:r>
            <w:t>Experience</w:t>
          </w:r>
        </w:p>
      </w:sdtContent>
    </w:sdt>
    <w:p w14:paraId="2C741A55" w14:textId="3444EEC0" w:rsidR="00A54DF5" w:rsidRDefault="00FF535E">
      <w:r>
        <w:t>McDonald</w:t>
      </w:r>
      <w:bookmarkStart w:id="0" w:name="_GoBack"/>
      <w:bookmarkEnd w:id="0"/>
      <w:r w:rsidR="00774AF3">
        <w:t>... Austria</w:t>
      </w:r>
      <w:r w:rsidR="00A54DF5">
        <w:t xml:space="preserve">  20</w:t>
      </w:r>
      <w:r w:rsidR="00D312E5">
        <w:t>14-2015</w:t>
      </w:r>
    </w:p>
    <w:p w14:paraId="21D0AB7F" w14:textId="1F391E37" w:rsidR="00E73AA7" w:rsidRDefault="00E73AA7">
      <w:r>
        <w:t>Burger King 2015-2017</w:t>
      </w:r>
    </w:p>
    <w:p w14:paraId="478F47E1" w14:textId="04DEA1E5" w:rsidR="008115E5" w:rsidRDefault="00147C23">
      <w:r>
        <w:t>Schnipi Schnitzel and Pizza restraunt  2017</w:t>
      </w:r>
    </w:p>
    <w:p w14:paraId="549D0A04" w14:textId="7CAF628D" w:rsidR="008115E5" w:rsidRDefault="009C0A7F" w:rsidP="00AB4F88">
      <w:pPr>
        <w:pStyle w:val="ListBullet"/>
      </w:pPr>
      <w:r>
        <w:t>Front job</w:t>
      </w:r>
      <w:r w:rsidR="00AB4F88">
        <w:t>.....</w:t>
      </w:r>
      <w:r>
        <w:t xml:space="preserve">. </w:t>
      </w:r>
      <w:r w:rsidR="00FF535E">
        <w:t>deliver</w:t>
      </w:r>
      <w:r w:rsidR="00A54DF5">
        <w:t xml:space="preserve"> foods</w:t>
      </w:r>
    </w:p>
    <w:p w14:paraId="36684ABF" w14:textId="0443AFB2" w:rsidR="009C0A7F" w:rsidRDefault="00A31400" w:rsidP="0010272B">
      <w:pPr>
        <w:pStyle w:val="ListBullet"/>
      </w:pPr>
      <w:r>
        <w:t>Schinipi schnitzel and pizza zustellservice..... help cook</w:t>
      </w:r>
      <w:r w:rsidR="008B4F22">
        <w:t xml:space="preserve">.. cashier </w:t>
      </w:r>
      <w:r>
        <w:t xml:space="preserve">and </w:t>
      </w:r>
      <w:r w:rsidR="00944FD8">
        <w:t>deliver</w:t>
      </w:r>
      <w:r w:rsidR="008B4F22">
        <w:t xml:space="preserve"> </w:t>
      </w:r>
      <w:r w:rsidR="00FF535E">
        <w:t>service</w:t>
      </w:r>
    </w:p>
    <w:p w14:paraId="7E7DFF90" w14:textId="293B275A" w:rsidR="00F963E7" w:rsidRDefault="007109BE" w:rsidP="00F963E7">
      <w:pPr>
        <w:pStyle w:val="Heading1"/>
      </w:pPr>
      <w:r>
        <w:t>Education</w:t>
      </w:r>
    </w:p>
    <w:p w14:paraId="429F1CB9" w14:textId="69147805" w:rsidR="008115E5" w:rsidRPr="00F963E7" w:rsidRDefault="007109BE" w:rsidP="00F963E7">
      <w:r>
        <w:t>Bachelorts of Arts.... India</w:t>
      </w:r>
    </w:p>
    <w:p w14:paraId="6D1DB095" w14:textId="7CB0A5C2" w:rsidR="008115E5" w:rsidRDefault="00A17163">
      <w:pPr>
        <w:pStyle w:val="Heading1"/>
      </w:pPr>
      <w:r>
        <w:t>LANguages</w:t>
      </w:r>
    </w:p>
    <w:p w14:paraId="1B19947A" w14:textId="6F33258E" w:rsidR="008115E5" w:rsidRDefault="00126D93">
      <w:pPr>
        <w:pStyle w:val="ListBullet"/>
      </w:pPr>
      <w:r>
        <w:t>English</w:t>
      </w:r>
    </w:p>
    <w:p w14:paraId="1834B38C" w14:textId="7FA119E7" w:rsidR="00126D93" w:rsidRDefault="00126D93">
      <w:pPr>
        <w:pStyle w:val="ListBullet"/>
      </w:pPr>
      <w:r>
        <w:t>Punjabi</w:t>
      </w:r>
    </w:p>
    <w:p w14:paraId="626BBEBB" w14:textId="100E0F6F" w:rsidR="00126D93" w:rsidRDefault="00126D93">
      <w:pPr>
        <w:pStyle w:val="ListBullet"/>
      </w:pPr>
      <w:r>
        <w:t>German</w:t>
      </w:r>
    </w:p>
    <w:sectPr w:rsidR="00126D93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0574A" w14:textId="77777777" w:rsidR="00713529" w:rsidRDefault="00713529">
      <w:r>
        <w:separator/>
      </w:r>
    </w:p>
  </w:endnote>
  <w:endnote w:type="continuationSeparator" w:id="0">
    <w:p w14:paraId="7ED90277" w14:textId="77777777" w:rsidR="00713529" w:rsidRDefault="0071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8E7D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D2E9E" w14:textId="77777777" w:rsidR="00713529" w:rsidRDefault="00713529">
      <w:r>
        <w:separator/>
      </w:r>
    </w:p>
  </w:footnote>
  <w:footnote w:type="continuationSeparator" w:id="0">
    <w:p w14:paraId="0B858551" w14:textId="77777777" w:rsidR="00713529" w:rsidRDefault="00713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DD254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F9321DD" wp14:editId="5A87047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518391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82B37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C3E3CA" wp14:editId="5E066E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CD3ECB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8C3E3C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7CD3ECB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F4"/>
    <w:rsid w:val="0010272B"/>
    <w:rsid w:val="00126D93"/>
    <w:rsid w:val="00147C23"/>
    <w:rsid w:val="003169BB"/>
    <w:rsid w:val="003A62C3"/>
    <w:rsid w:val="004D560C"/>
    <w:rsid w:val="00691927"/>
    <w:rsid w:val="007109BE"/>
    <w:rsid w:val="00713529"/>
    <w:rsid w:val="00774AF3"/>
    <w:rsid w:val="008115E5"/>
    <w:rsid w:val="0089089A"/>
    <w:rsid w:val="008B4F22"/>
    <w:rsid w:val="00944FD8"/>
    <w:rsid w:val="009B0946"/>
    <w:rsid w:val="009C0A7F"/>
    <w:rsid w:val="009D567A"/>
    <w:rsid w:val="009E335D"/>
    <w:rsid w:val="00A17163"/>
    <w:rsid w:val="00A31400"/>
    <w:rsid w:val="00A54DF5"/>
    <w:rsid w:val="00AB4F88"/>
    <w:rsid w:val="00AE02F4"/>
    <w:rsid w:val="00D312E5"/>
    <w:rsid w:val="00E72DF0"/>
    <w:rsid w:val="00E73AA7"/>
    <w:rsid w:val="00F963E7"/>
    <w:rsid w:val="00FA34B3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4A26B"/>
  <w15:chartTrackingRefBased/>
  <w15:docId w15:val="{57B1F51F-29E1-F449-A951-1CF718A5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6801743-1730-0549-AF57-37C86613AEE7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4C6E30DBEC1C46ADAA875931330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B5B0B-177C-3B4C-B4C0-F0193401AF47}"/>
      </w:docPartPr>
      <w:docPartBody>
        <w:p w:rsidR="00C242FA" w:rsidRDefault="006F6EA0">
          <w:pPr>
            <w:pStyle w:val="2B4C6E30DBEC1C46ADAA8759313309A1"/>
          </w:pPr>
          <w:r>
            <w:t>Objective</w:t>
          </w:r>
        </w:p>
      </w:docPartBody>
    </w:docPart>
    <w:docPart>
      <w:docPartPr>
        <w:name w:val="25E0EF9AA705C146AB53777C2564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7219B-ADF6-6A43-B584-3FE9BEEA7B65}"/>
      </w:docPartPr>
      <w:docPartBody>
        <w:p w:rsidR="00C242FA" w:rsidRDefault="006F6EA0">
          <w:pPr>
            <w:pStyle w:val="25E0EF9AA705C146AB53777C25640AA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FA"/>
    <w:rsid w:val="0055096A"/>
    <w:rsid w:val="006122A1"/>
    <w:rsid w:val="006F6EA0"/>
    <w:rsid w:val="00BC09BE"/>
    <w:rsid w:val="00C2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39A6FE1BEDC4885A5E92EC8373C54">
    <w:name w:val="E5439A6FE1BEDC4885A5E92EC8373C54"/>
  </w:style>
  <w:style w:type="paragraph" w:customStyle="1" w:styleId="101358977997644B9250466D891BD466">
    <w:name w:val="101358977997644B9250466D891BD466"/>
  </w:style>
  <w:style w:type="paragraph" w:customStyle="1" w:styleId="2B4C6E30DBEC1C46ADAA8759313309A1">
    <w:name w:val="2B4C6E30DBEC1C46ADAA8759313309A1"/>
  </w:style>
  <w:style w:type="paragraph" w:customStyle="1" w:styleId="0ABB1D77BB9B594CB6287CAAAC08E1C7">
    <w:name w:val="0ABB1D77BB9B594CB6287CAAAC08E1C7"/>
  </w:style>
  <w:style w:type="paragraph" w:customStyle="1" w:styleId="25E0EF9AA705C146AB53777C25640AA7">
    <w:name w:val="25E0EF9AA705C146AB53777C25640AA7"/>
  </w:style>
  <w:style w:type="paragraph" w:customStyle="1" w:styleId="5A04D5908BD97E4D8528F1126EDA2591">
    <w:name w:val="5A04D5908BD97E4D8528F1126EDA2591"/>
  </w:style>
  <w:style w:type="paragraph" w:customStyle="1" w:styleId="0F727BBE8A4B444CBD08E2C821F17E3F">
    <w:name w:val="0F727BBE8A4B444CBD08E2C821F17E3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E24B1A4AE1A894C947706035F751C77">
    <w:name w:val="8E24B1A4AE1A894C947706035F751C77"/>
  </w:style>
  <w:style w:type="paragraph" w:customStyle="1" w:styleId="36C0A5D6FD4831448E806D7EEFC33CC9">
    <w:name w:val="36C0A5D6FD4831448E806D7EEFC33CC9"/>
  </w:style>
  <w:style w:type="paragraph" w:customStyle="1" w:styleId="46AD69FC0F3D49408FA02920B223D202">
    <w:name w:val="46AD69FC0F3D49408FA02920B223D202"/>
  </w:style>
  <w:style w:type="paragraph" w:customStyle="1" w:styleId="DFEEA22818C6DA4896FB840560D48F6A">
    <w:name w:val="DFEEA22818C6DA4896FB840560D48F6A"/>
  </w:style>
  <w:style w:type="paragraph" w:customStyle="1" w:styleId="D93074A4AE8A1447B4B2CE752A2EB878">
    <w:name w:val="D93074A4AE8A1447B4B2CE752A2EB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4EC5-5EF2-7C4D-9F87-48A014D2A2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%7bD6801743-1730-0549-AF57-37C86613AEE7%7dtf50002018.dotx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Raman Kumar</cp:lastModifiedBy>
  <cp:revision>9</cp:revision>
  <dcterms:created xsi:type="dcterms:W3CDTF">2018-03-17T12:23:00Z</dcterms:created>
  <dcterms:modified xsi:type="dcterms:W3CDTF">2018-03-17T12:28:00Z</dcterms:modified>
</cp:coreProperties>
</file>