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7F275" w14:textId="45C7BFF5" w:rsidR="008115E5" w:rsidRDefault="00066386">
      <w:pPr>
        <w:pStyle w:val="Name"/>
      </w:pPr>
      <w:r>
        <w:t>m</w:t>
      </w:r>
      <w:r w:rsidR="00290EAE">
        <w:t>irabela stejara dinca</w:t>
      </w:r>
    </w:p>
    <w:p w14:paraId="0F7D5ABC" w14:textId="6EEEC097" w:rsidR="008115E5" w:rsidRDefault="003169BB">
      <w:pPr>
        <w:pStyle w:val="ContactInfo"/>
      </w:pPr>
      <w:r>
        <w:t>Verso</w:t>
      </w:r>
      <w:r w:rsidR="00FA34B3">
        <w:t>rgungsheimstraße 6/3/7.. Wien</w:t>
      </w:r>
      <w:r w:rsidR="00E72DF0">
        <w:t>... 1130... Austria/0043660</w:t>
      </w:r>
      <w:r w:rsidR="00290EAE">
        <w:t>3671881</w:t>
      </w:r>
    </w:p>
    <w:p w14:paraId="570E84E2" w14:textId="00F6DF75" w:rsidR="008115E5" w:rsidRDefault="00437F14">
      <w:pPr>
        <w:pStyle w:val="Heading1"/>
      </w:pPr>
      <w:r>
        <w:t>DATE of birth</w:t>
      </w:r>
    </w:p>
    <w:p w14:paraId="630CC0D8" w14:textId="1AC18127" w:rsidR="008115E5" w:rsidRDefault="00C20C62">
      <w:r>
        <w:t>27-10-1986</w:t>
      </w:r>
    </w:p>
    <w:p w14:paraId="2935E9D0" w14:textId="2484C596" w:rsidR="00997331" w:rsidRDefault="00CB242F" w:rsidP="007B312D">
      <w:pPr>
        <w:pStyle w:val="Heading1"/>
      </w:pPr>
      <w:r>
        <w:t>Nationality</w:t>
      </w:r>
    </w:p>
    <w:p w14:paraId="6F211339" w14:textId="75940696" w:rsidR="00CB242F" w:rsidRPr="00CB242F" w:rsidRDefault="00CB242F" w:rsidP="00CB242F">
      <w:r>
        <w:t>Romanian</w:t>
      </w:r>
    </w:p>
    <w:sdt>
      <w:sdtPr>
        <w:id w:val="1728489637"/>
        <w:placeholder>
          <w:docPart w:val="25E0EF9AA705C146AB53777C25640AA7"/>
        </w:placeholder>
        <w:temporary/>
        <w:showingPlcHdr/>
        <w15:appearance w15:val="hidden"/>
      </w:sdtPr>
      <w:sdtEndPr/>
      <w:sdtContent>
        <w:p w14:paraId="7B4F0A23" w14:textId="77777777" w:rsidR="008115E5" w:rsidRDefault="00691927">
          <w:pPr>
            <w:pStyle w:val="Heading1"/>
          </w:pPr>
          <w:r>
            <w:t>Experience</w:t>
          </w:r>
        </w:p>
      </w:sdtContent>
    </w:sdt>
    <w:p w14:paraId="0D1A66AD" w14:textId="1712AB6A" w:rsidR="001E073E" w:rsidRDefault="003032DF">
      <w:r>
        <w:t>20</w:t>
      </w:r>
      <w:r w:rsidR="0026575B">
        <w:t>12</w:t>
      </w:r>
      <w:r w:rsidR="00931E4B">
        <w:t>-201</w:t>
      </w:r>
      <w:r w:rsidR="0026575B">
        <w:t>5</w:t>
      </w:r>
      <w:r w:rsidR="00931E4B">
        <w:t xml:space="preserve"> </w:t>
      </w:r>
      <w:r>
        <w:t xml:space="preserve">Worked as </w:t>
      </w:r>
      <w:r w:rsidR="00691F71">
        <w:t>kichenhelp in Austria</w:t>
      </w:r>
    </w:p>
    <w:p w14:paraId="1DE7FCFD" w14:textId="778B05C6" w:rsidR="00691F71" w:rsidRDefault="00611A22">
      <w:r>
        <w:t>20</w:t>
      </w:r>
      <w:r w:rsidR="00931E4B">
        <w:t>1</w:t>
      </w:r>
      <w:r w:rsidR="0026575B">
        <w:t>5</w:t>
      </w:r>
      <w:r w:rsidR="00931E4B">
        <w:t>-201</w:t>
      </w:r>
      <w:r w:rsidR="0026575B">
        <w:t>7</w:t>
      </w:r>
      <w:r w:rsidR="00C54660">
        <w:t xml:space="preserve"> Worked in cleaning staff in Austria</w:t>
      </w:r>
    </w:p>
    <w:p w14:paraId="36684ABF" w14:textId="009F076E" w:rsidR="009C0A7F" w:rsidRDefault="00A824FB" w:rsidP="00EE2634">
      <w:r>
        <w:t>201</w:t>
      </w:r>
      <w:r w:rsidR="00B87674">
        <w:t xml:space="preserve">7-2018 </w:t>
      </w:r>
      <w:r w:rsidR="00EE2634">
        <w:t>Working in kitchen staff in Austria</w:t>
      </w:r>
    </w:p>
    <w:p w14:paraId="7E7DFF90" w14:textId="293B275A" w:rsidR="00F963E7" w:rsidRDefault="007109BE" w:rsidP="00F963E7">
      <w:pPr>
        <w:pStyle w:val="Heading1"/>
      </w:pPr>
      <w:r>
        <w:t>Education</w:t>
      </w:r>
    </w:p>
    <w:p w14:paraId="429F1CB9" w14:textId="2A402349" w:rsidR="008115E5" w:rsidRPr="00F963E7" w:rsidRDefault="00EE2634" w:rsidP="00F963E7">
      <w:r>
        <w:t>Seven years school in Romania</w:t>
      </w:r>
    </w:p>
    <w:p w14:paraId="6D1DB095" w14:textId="7CB0A5C2" w:rsidR="008115E5" w:rsidRDefault="00A17163">
      <w:pPr>
        <w:pStyle w:val="Heading1"/>
      </w:pPr>
      <w:r>
        <w:t>LANguages</w:t>
      </w:r>
    </w:p>
    <w:p w14:paraId="1834B38C" w14:textId="5F65086E" w:rsidR="00126D93" w:rsidRDefault="00F520D9" w:rsidP="00F520D9">
      <w:pPr>
        <w:pStyle w:val="ListBullet"/>
      </w:pPr>
      <w:r>
        <w:t>Romanian</w:t>
      </w:r>
      <w:bookmarkStart w:id="0" w:name="_GoBack"/>
      <w:bookmarkEnd w:id="0"/>
    </w:p>
    <w:p w14:paraId="626BBEBB" w14:textId="100E0F6F" w:rsidR="00126D93" w:rsidRDefault="00126D93">
      <w:pPr>
        <w:pStyle w:val="ListBullet"/>
      </w:pPr>
      <w:r>
        <w:t>German</w:t>
      </w:r>
    </w:p>
    <w:sectPr w:rsidR="00126D93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0574A" w14:textId="77777777" w:rsidR="00713529" w:rsidRDefault="00713529">
      <w:r>
        <w:separator/>
      </w:r>
    </w:p>
  </w:endnote>
  <w:endnote w:type="continuationSeparator" w:id="0">
    <w:p w14:paraId="7ED90277" w14:textId="77777777" w:rsidR="00713529" w:rsidRDefault="0071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F8E7D" w14:textId="77777777" w:rsidR="008115E5" w:rsidRDefault="0069192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D2E9E" w14:textId="77777777" w:rsidR="00713529" w:rsidRDefault="00713529">
      <w:r>
        <w:separator/>
      </w:r>
    </w:p>
  </w:footnote>
  <w:footnote w:type="continuationSeparator" w:id="0">
    <w:p w14:paraId="0B858551" w14:textId="77777777" w:rsidR="00713529" w:rsidRDefault="00713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DD254" w14:textId="77777777" w:rsidR="008115E5" w:rsidRDefault="00691927">
    <w:r>
      <w:rPr>
        <w:noProof/>
        <w:lang w:eastAsia="zh-TW" w:bidi="hi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F9321DD" wp14:editId="5A87047C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518391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82B37" w14:textId="77777777" w:rsidR="008115E5" w:rsidRDefault="00691927"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C3E3CA" wp14:editId="5E066E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CD3ECB" w14:textId="77777777" w:rsidR="008115E5" w:rsidRDefault="008115E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8C3E3CA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7CD3ECB" w14:textId="77777777" w:rsidR="008115E5" w:rsidRDefault="008115E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ttachedTemplate r:id="rId1"/>
  <w:defaultTabStop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F4"/>
    <w:rsid w:val="00066386"/>
    <w:rsid w:val="0010272B"/>
    <w:rsid w:val="00126D93"/>
    <w:rsid w:val="00147C23"/>
    <w:rsid w:val="00171C8A"/>
    <w:rsid w:val="001E073E"/>
    <w:rsid w:val="001F719C"/>
    <w:rsid w:val="0026575B"/>
    <w:rsid w:val="00290EAE"/>
    <w:rsid w:val="003032DF"/>
    <w:rsid w:val="003169BB"/>
    <w:rsid w:val="003A62C3"/>
    <w:rsid w:val="00437F14"/>
    <w:rsid w:val="004D560C"/>
    <w:rsid w:val="00611A22"/>
    <w:rsid w:val="00691927"/>
    <w:rsid w:val="00691F71"/>
    <w:rsid w:val="007109BE"/>
    <w:rsid w:val="00713529"/>
    <w:rsid w:val="00774AF3"/>
    <w:rsid w:val="008115E5"/>
    <w:rsid w:val="0089089A"/>
    <w:rsid w:val="008B4F22"/>
    <w:rsid w:val="00931E4B"/>
    <w:rsid w:val="00944FD8"/>
    <w:rsid w:val="00997331"/>
    <w:rsid w:val="009B0946"/>
    <w:rsid w:val="009C0A7F"/>
    <w:rsid w:val="009D567A"/>
    <w:rsid w:val="009E335D"/>
    <w:rsid w:val="00A124E4"/>
    <w:rsid w:val="00A17163"/>
    <w:rsid w:val="00A31400"/>
    <w:rsid w:val="00A46011"/>
    <w:rsid w:val="00A54DF5"/>
    <w:rsid w:val="00A824FB"/>
    <w:rsid w:val="00A846C6"/>
    <w:rsid w:val="00AB4F88"/>
    <w:rsid w:val="00AE02F4"/>
    <w:rsid w:val="00B1344B"/>
    <w:rsid w:val="00B87674"/>
    <w:rsid w:val="00BB3D0A"/>
    <w:rsid w:val="00C20C62"/>
    <w:rsid w:val="00C37FF5"/>
    <w:rsid w:val="00C54660"/>
    <w:rsid w:val="00CB242F"/>
    <w:rsid w:val="00D312E5"/>
    <w:rsid w:val="00DE1B52"/>
    <w:rsid w:val="00E72DF0"/>
    <w:rsid w:val="00E73AA7"/>
    <w:rsid w:val="00EE2634"/>
    <w:rsid w:val="00F520D9"/>
    <w:rsid w:val="00F963E7"/>
    <w:rsid w:val="00FA34B3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34A26B"/>
  <w15:chartTrackingRefBased/>
  <w15:docId w15:val="{57B1F51F-29E1-F449-A951-1CF718A5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2C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6801743-1730-0549-AF57-37C86613AEE7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E0EF9AA705C146AB53777C25640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7219B-ADF6-6A43-B584-3FE9BEEA7B65}"/>
      </w:docPartPr>
      <w:docPartBody>
        <w:p w:rsidR="00C242FA" w:rsidRDefault="006F6EA0">
          <w:pPr>
            <w:pStyle w:val="25E0EF9AA705C146AB53777C25640AA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FA"/>
    <w:rsid w:val="0055096A"/>
    <w:rsid w:val="006122A1"/>
    <w:rsid w:val="006F6EA0"/>
    <w:rsid w:val="00BC09BE"/>
    <w:rsid w:val="00C2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439A6FE1BEDC4885A5E92EC8373C54">
    <w:name w:val="E5439A6FE1BEDC4885A5E92EC8373C54"/>
  </w:style>
  <w:style w:type="paragraph" w:customStyle="1" w:styleId="101358977997644B9250466D891BD466">
    <w:name w:val="101358977997644B9250466D891BD466"/>
  </w:style>
  <w:style w:type="paragraph" w:customStyle="1" w:styleId="2B4C6E30DBEC1C46ADAA8759313309A1">
    <w:name w:val="2B4C6E30DBEC1C46ADAA8759313309A1"/>
  </w:style>
  <w:style w:type="paragraph" w:customStyle="1" w:styleId="0ABB1D77BB9B594CB6287CAAAC08E1C7">
    <w:name w:val="0ABB1D77BB9B594CB6287CAAAC08E1C7"/>
  </w:style>
  <w:style w:type="paragraph" w:customStyle="1" w:styleId="25E0EF9AA705C146AB53777C25640AA7">
    <w:name w:val="25E0EF9AA705C146AB53777C25640AA7"/>
  </w:style>
  <w:style w:type="paragraph" w:customStyle="1" w:styleId="5A04D5908BD97E4D8528F1126EDA2591">
    <w:name w:val="5A04D5908BD97E4D8528F1126EDA2591"/>
  </w:style>
  <w:style w:type="paragraph" w:customStyle="1" w:styleId="0F727BBE8A4B444CBD08E2C821F17E3F">
    <w:name w:val="0F727BBE8A4B444CBD08E2C821F17E3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8E24B1A4AE1A894C947706035F751C77">
    <w:name w:val="8E24B1A4AE1A894C947706035F751C77"/>
  </w:style>
  <w:style w:type="paragraph" w:customStyle="1" w:styleId="36C0A5D6FD4831448E806D7EEFC33CC9">
    <w:name w:val="36C0A5D6FD4831448E806D7EEFC33CC9"/>
  </w:style>
  <w:style w:type="paragraph" w:customStyle="1" w:styleId="46AD69FC0F3D49408FA02920B223D202">
    <w:name w:val="46AD69FC0F3D49408FA02920B223D202"/>
  </w:style>
  <w:style w:type="paragraph" w:customStyle="1" w:styleId="DFEEA22818C6DA4896FB840560D48F6A">
    <w:name w:val="DFEEA22818C6DA4896FB840560D48F6A"/>
  </w:style>
  <w:style w:type="paragraph" w:customStyle="1" w:styleId="D93074A4AE8A1447B4B2CE752A2EB878">
    <w:name w:val="D93074A4AE8A1447B4B2CE752A2EB8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78D02-A7AF-2D41-8E5A-738AA59A4B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%7bD6801743-1730-0549-AF57-37C86613AEE7%7dtf50002018.dotx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</dc:creator>
  <cp:keywords/>
  <dc:description/>
  <cp:lastModifiedBy>Raman Kumar</cp:lastModifiedBy>
  <cp:revision>2</cp:revision>
  <dcterms:created xsi:type="dcterms:W3CDTF">2018-03-21T08:06:00Z</dcterms:created>
  <dcterms:modified xsi:type="dcterms:W3CDTF">2018-03-21T08:06:00Z</dcterms:modified>
</cp:coreProperties>
</file>